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6E6E6" w:themeColor="accent4"/>
  <w:body>
    <w:tbl>
      <w:tblPr>
        <w:tblStyle w:val="TableGrid"/>
        <w:tblpPr w:leftFromText="180" w:rightFromText="180" w:vertAnchor="text" w:tblpY="1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4753"/>
        <w:gridCol w:w="624"/>
        <w:gridCol w:w="713"/>
        <w:gridCol w:w="391"/>
        <w:gridCol w:w="3207"/>
      </w:tblGrid>
      <w:tr w:rsidR="005F52E4" w:rsidRPr="00162614" w14:paraId="27664A12" w14:textId="77777777" w:rsidTr="007C2A06">
        <w:trPr>
          <w:trHeight w:val="559"/>
        </w:trPr>
        <w:tc>
          <w:tcPr>
            <w:tcW w:w="4753" w:type="dxa"/>
            <w:vMerge w:val="restart"/>
          </w:tcPr>
          <w:p w14:paraId="1146752D" w14:textId="03673E76" w:rsidR="00CB1D3C" w:rsidRPr="00162614" w:rsidRDefault="00015132" w:rsidP="007C2A06">
            <w:pPr>
              <w:pStyle w:val="Title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6A1EA91" wp14:editId="2F143916">
                  <wp:simplePos x="0" y="0"/>
                  <wp:positionH relativeFrom="column">
                    <wp:posOffset>-436880</wp:posOffset>
                  </wp:positionH>
                  <wp:positionV relativeFrom="paragraph">
                    <wp:posOffset>-163830</wp:posOffset>
                  </wp:positionV>
                  <wp:extent cx="1225550" cy="1225550"/>
                  <wp:effectExtent l="171450" t="171450" r="355600" b="35560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550" cy="1225550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accent6"/>
                            </a:solidFill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        </w:t>
            </w:r>
            <w:r w:rsidR="00A550E6">
              <w:t>Aryan</w:t>
            </w:r>
          </w:p>
          <w:p w14:paraId="570A010F" w14:textId="7C4F1492" w:rsidR="00CB1D3C" w:rsidRPr="00162614" w:rsidRDefault="00015132" w:rsidP="007C2A06">
            <w:pPr>
              <w:pStyle w:val="Subtitle"/>
            </w:pPr>
            <w:r>
              <w:t xml:space="preserve">             </w:t>
            </w:r>
            <w:r w:rsidR="00A550E6">
              <w:t>Singh</w:t>
            </w:r>
          </w:p>
        </w:tc>
        <w:tc>
          <w:tcPr>
            <w:tcW w:w="624" w:type="dxa"/>
          </w:tcPr>
          <w:p w14:paraId="35D781C1" w14:textId="77777777" w:rsidR="00CB1D3C" w:rsidRPr="00162614" w:rsidRDefault="00CB1D3C" w:rsidP="007C2A06"/>
        </w:tc>
        <w:tc>
          <w:tcPr>
            <w:tcW w:w="713" w:type="dxa"/>
          </w:tcPr>
          <w:p w14:paraId="279992C5" w14:textId="77777777" w:rsidR="00CB1D3C" w:rsidRPr="00162614" w:rsidRDefault="00CB1D3C" w:rsidP="007C2A06"/>
        </w:tc>
        <w:tc>
          <w:tcPr>
            <w:tcW w:w="3598" w:type="dxa"/>
            <w:gridSpan w:val="2"/>
            <w:tcBorders>
              <w:bottom w:val="single" w:sz="4" w:space="0" w:color="3A8C95" w:themeColor="accent5" w:themeShade="80"/>
            </w:tcBorders>
          </w:tcPr>
          <w:p w14:paraId="49A0583F" w14:textId="720FA7B9" w:rsidR="00CB1D3C" w:rsidRPr="005F52E4" w:rsidRDefault="00A550E6" w:rsidP="007C2A06">
            <w:pPr>
              <w:pStyle w:val="Heading3"/>
              <w:outlineLvl w:val="2"/>
              <w:rPr>
                <w:color w:val="F2F2F2" w:themeColor="background1" w:themeShade="F2"/>
              </w:rPr>
            </w:pPr>
            <w:proofErr w:type="gramStart"/>
            <w:r w:rsidRPr="005F52E4">
              <w:rPr>
                <w:color w:val="F2F2F2" w:themeColor="background1" w:themeShade="F2"/>
              </w:rPr>
              <w:t>Programmer</w:t>
            </w:r>
            <w:r w:rsidR="005F52E4" w:rsidRPr="005F52E4">
              <w:rPr>
                <w:color w:val="F2F2F2" w:themeColor="background1" w:themeShade="F2"/>
              </w:rPr>
              <w:t xml:space="preserve"> ,</w:t>
            </w:r>
            <w:proofErr w:type="gramEnd"/>
            <w:r w:rsidR="005F52E4" w:rsidRPr="005F52E4">
              <w:rPr>
                <w:color w:val="F2F2F2" w:themeColor="background1" w:themeShade="F2"/>
              </w:rPr>
              <w:t xml:space="preserve"> Coder</w:t>
            </w:r>
          </w:p>
        </w:tc>
      </w:tr>
      <w:tr w:rsidR="005F52E4" w:rsidRPr="00162614" w14:paraId="3B99F01B" w14:textId="77777777" w:rsidTr="007C2A06">
        <w:trPr>
          <w:trHeight w:val="558"/>
        </w:trPr>
        <w:tc>
          <w:tcPr>
            <w:tcW w:w="4753" w:type="dxa"/>
            <w:vMerge/>
          </w:tcPr>
          <w:p w14:paraId="1A345E92" w14:textId="77777777" w:rsidR="00CB1D3C" w:rsidRPr="00162614" w:rsidRDefault="00CB1D3C" w:rsidP="007C2A06">
            <w:pPr>
              <w:pStyle w:val="Heading1"/>
              <w:ind w:left="-113"/>
              <w:outlineLvl w:val="0"/>
            </w:pPr>
          </w:p>
        </w:tc>
        <w:tc>
          <w:tcPr>
            <w:tcW w:w="624" w:type="dxa"/>
          </w:tcPr>
          <w:p w14:paraId="661CCC32" w14:textId="77777777" w:rsidR="00CB1D3C" w:rsidRPr="00162614" w:rsidRDefault="00CB1D3C" w:rsidP="007C2A06"/>
        </w:tc>
        <w:tc>
          <w:tcPr>
            <w:tcW w:w="713" w:type="dxa"/>
          </w:tcPr>
          <w:p w14:paraId="79D28D1A" w14:textId="77777777" w:rsidR="00CB1D3C" w:rsidRPr="00162614" w:rsidRDefault="00CB1D3C" w:rsidP="007C2A06"/>
        </w:tc>
        <w:tc>
          <w:tcPr>
            <w:tcW w:w="3598" w:type="dxa"/>
            <w:gridSpan w:val="2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1D7C10B7" w14:textId="2A3BD19B" w:rsidR="00CB1D3C" w:rsidRPr="005F52E4" w:rsidRDefault="005F52E4" w:rsidP="007C2A06">
            <w:pPr>
              <w:pStyle w:val="Heading4"/>
              <w:outlineLvl w:val="3"/>
              <w:rPr>
                <w:b w:val="0"/>
                <w:color w:val="F2F2F2" w:themeColor="background1" w:themeShade="F2"/>
              </w:rPr>
            </w:pPr>
            <w:proofErr w:type="gramStart"/>
            <w:r w:rsidRPr="005F52E4">
              <w:rPr>
                <w:b w:val="0"/>
                <w:color w:val="F2F2F2" w:themeColor="background1" w:themeShade="F2"/>
              </w:rPr>
              <w:t>Developer ,</w:t>
            </w:r>
            <w:proofErr w:type="gramEnd"/>
            <w:r w:rsidRPr="005F52E4">
              <w:rPr>
                <w:b w:val="0"/>
                <w:color w:val="F2F2F2" w:themeColor="background1" w:themeShade="F2"/>
              </w:rPr>
              <w:t xml:space="preserve"> UI/UX Design</w:t>
            </w:r>
          </w:p>
        </w:tc>
      </w:tr>
      <w:tr w:rsidR="005F52E4" w:rsidRPr="00162614" w14:paraId="756F4C5F" w14:textId="77777777" w:rsidTr="007C2A06">
        <w:trPr>
          <w:trHeight w:val="1191"/>
        </w:trPr>
        <w:tc>
          <w:tcPr>
            <w:tcW w:w="4753" w:type="dxa"/>
            <w:vMerge/>
          </w:tcPr>
          <w:p w14:paraId="1B9D1B6B" w14:textId="77777777" w:rsidR="00CB1D3C" w:rsidRDefault="00CB1D3C" w:rsidP="007C2A06">
            <w:pPr>
              <w:pStyle w:val="Heading1"/>
              <w:ind w:left="-113"/>
              <w:outlineLvl w:val="0"/>
            </w:pPr>
          </w:p>
        </w:tc>
        <w:tc>
          <w:tcPr>
            <w:tcW w:w="624" w:type="dxa"/>
          </w:tcPr>
          <w:p w14:paraId="7531A904" w14:textId="77777777" w:rsidR="00CB1D3C" w:rsidRDefault="00CB1D3C" w:rsidP="007C2A06"/>
        </w:tc>
        <w:tc>
          <w:tcPr>
            <w:tcW w:w="713" w:type="dxa"/>
          </w:tcPr>
          <w:p w14:paraId="0D2DF3CB" w14:textId="77777777" w:rsidR="00CB1D3C" w:rsidRDefault="00CB1D3C" w:rsidP="007C2A06"/>
        </w:tc>
        <w:tc>
          <w:tcPr>
            <w:tcW w:w="3598" w:type="dxa"/>
            <w:gridSpan w:val="2"/>
            <w:tcBorders>
              <w:top w:val="single" w:sz="4" w:space="0" w:color="3A8C95" w:themeColor="accent5" w:themeShade="80"/>
            </w:tcBorders>
          </w:tcPr>
          <w:p w14:paraId="36EE779B" w14:textId="0221BCD8" w:rsidR="00CB1D3C" w:rsidRPr="005F52E4" w:rsidRDefault="005F52E4" w:rsidP="007C2A06">
            <w:pPr>
              <w:pStyle w:val="Heading5"/>
              <w:outlineLvl w:val="4"/>
              <w:rPr>
                <w:color w:val="F2F2F2" w:themeColor="background1" w:themeShade="F2"/>
              </w:rPr>
            </w:pPr>
            <w:r w:rsidRPr="005F52E4">
              <w:rPr>
                <w:color w:val="F2F2F2" w:themeColor="background1" w:themeShade="F2"/>
              </w:rPr>
              <w:t xml:space="preserve">Editing and Animation </w:t>
            </w:r>
          </w:p>
        </w:tc>
      </w:tr>
      <w:tr w:rsidR="005F52E4" w:rsidRPr="00162614" w14:paraId="51E0C7D9" w14:textId="77777777" w:rsidTr="007C2A06">
        <w:trPr>
          <w:trHeight w:val="850"/>
        </w:trPr>
        <w:tc>
          <w:tcPr>
            <w:tcW w:w="4753" w:type="dxa"/>
            <w:vAlign w:val="center"/>
          </w:tcPr>
          <w:p w14:paraId="49D1DB43" w14:textId="03D3578F" w:rsidR="00CB1D3C" w:rsidRDefault="007E2F32" w:rsidP="007C2A06">
            <w:pPr>
              <w:pStyle w:val="Heading1"/>
              <w:outlineLvl w:val="0"/>
            </w:pPr>
            <w:sdt>
              <w:sdtPr>
                <w:id w:val="-1357266435"/>
                <w:placeholder>
                  <w:docPart w:val="D327E4C18B78488A8DD1330DBDD83352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C45D7E">
                  <w:t>PROFILE</w:t>
                </w:r>
              </w:sdtContent>
            </w:sdt>
          </w:p>
        </w:tc>
        <w:tc>
          <w:tcPr>
            <w:tcW w:w="624" w:type="dxa"/>
          </w:tcPr>
          <w:p w14:paraId="12D571D5" w14:textId="77777777" w:rsidR="00CB1D3C" w:rsidRDefault="00CB1D3C" w:rsidP="007C2A06"/>
        </w:tc>
        <w:tc>
          <w:tcPr>
            <w:tcW w:w="713" w:type="dxa"/>
          </w:tcPr>
          <w:p w14:paraId="217CBFB6" w14:textId="77777777" w:rsidR="00CB1D3C" w:rsidRDefault="00CB1D3C" w:rsidP="007C2A06"/>
        </w:tc>
        <w:tc>
          <w:tcPr>
            <w:tcW w:w="3598" w:type="dxa"/>
            <w:gridSpan w:val="2"/>
            <w:vAlign w:val="center"/>
          </w:tcPr>
          <w:p w14:paraId="49D37FF5" w14:textId="77777777" w:rsidR="00CB1D3C" w:rsidRPr="00C45D7E" w:rsidRDefault="007E2F32" w:rsidP="007C2A06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38F66BA660744AFEA9247F07DB1FDAD1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162614">
                  <w:t>CONTACT</w:t>
                </w:r>
              </w:sdtContent>
            </w:sdt>
          </w:p>
        </w:tc>
      </w:tr>
      <w:tr w:rsidR="005F52E4" w:rsidRPr="00162614" w14:paraId="1906EB9F" w14:textId="77777777" w:rsidTr="007C2A06">
        <w:trPr>
          <w:trHeight w:val="639"/>
        </w:trPr>
        <w:tc>
          <w:tcPr>
            <w:tcW w:w="4753" w:type="dxa"/>
            <w:vMerge w:val="restart"/>
            <w:vAlign w:val="center"/>
          </w:tcPr>
          <w:p w14:paraId="375FB49D" w14:textId="036FDB71" w:rsidR="008D4A99" w:rsidRPr="000F3FE2" w:rsidRDefault="00015132" w:rsidP="007C2A0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83E78EF" wp14:editId="4633A2C9">
                      <wp:simplePos x="0" y="0"/>
                      <wp:positionH relativeFrom="column">
                        <wp:posOffset>-678180</wp:posOffset>
                      </wp:positionH>
                      <wp:positionV relativeFrom="paragraph">
                        <wp:posOffset>192405</wp:posOffset>
                      </wp:positionV>
                      <wp:extent cx="2470150" cy="1047750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0150" cy="1047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E923D1" w14:textId="77777777" w:rsidR="00015132" w:rsidRDefault="00015132" w:rsidP="00015132">
                                  <w:proofErr w:type="gramStart"/>
                                  <w:r>
                                    <w:t>Hi ,</w:t>
                                  </w:r>
                                  <w:proofErr w:type="gramEnd"/>
                                  <w:r>
                                    <w:t xml:space="preserve"> I am Aryan , I am a Programmer , Competitive Coder and Developer , I also do Photoshop , Video Editing and Animation , Please Visit my Site to know more about me and see my projects , scan the QR or tap on the link to visit my </w:t>
                                  </w:r>
                                  <w:hyperlink r:id="rId12" w:history="1">
                                    <w:r w:rsidRPr="00015132">
                                      <w:rPr>
                                        <w:rStyle w:val="Hyperlink"/>
                                      </w:rPr>
                                      <w:t>link</w:t>
                                    </w:r>
                                  </w:hyperlink>
                                  <w:r>
                                    <w:t xml:space="preserve"> </w:t>
                                  </w:r>
                                </w:p>
                                <w:p w14:paraId="33DA093B" w14:textId="35DEBC43" w:rsidR="00015132" w:rsidRDefault="0001513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3E78E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6" type="#_x0000_t202" style="position:absolute;margin-left:-53.4pt;margin-top:15.15pt;width:194.5pt;height:8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" filled="f" stroked="f" strokeweight=".5pt">
                      <v:textbox>
                        <w:txbxContent>
                          <w:p w14:paraId="3CE923D1" w14:textId="77777777" w:rsidR="00015132" w:rsidRDefault="00015132" w:rsidP="00015132">
                            <w:proofErr w:type="gramStart"/>
                            <w:r>
                              <w:t>Hi ,</w:t>
                            </w:r>
                            <w:proofErr w:type="gramEnd"/>
                            <w:r>
                              <w:t xml:space="preserve"> I am Aryan , I am a Programmer , Competitive Coder and Developer , I also do Photoshop , Video Editing and Animation , Please Visit my Site to know more about me and see my projects , scan the QR or tap on the link to visit my </w:t>
                            </w:r>
                            <w:hyperlink r:id="rId13" w:history="1">
                              <w:r w:rsidRPr="00015132">
                                <w:rPr>
                                  <w:rStyle w:val="Hyperlink"/>
                                </w:rPr>
                                <w:t>link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33DA093B" w14:textId="35DEBC43" w:rsidR="00015132" w:rsidRDefault="0001513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8837BEF" wp14:editId="75422037">
                  <wp:simplePos x="0" y="0"/>
                  <wp:positionH relativeFrom="column">
                    <wp:posOffset>1861820</wp:posOffset>
                  </wp:positionH>
                  <wp:positionV relativeFrom="paragraph">
                    <wp:posOffset>17780</wp:posOffset>
                  </wp:positionV>
                  <wp:extent cx="1479550" cy="1479550"/>
                  <wp:effectExtent l="0" t="0" r="6350" b="635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0" cy="147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F52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423C3E5" wp14:editId="6939055D">
                      <wp:simplePos x="0" y="0"/>
                      <wp:positionH relativeFrom="column">
                        <wp:posOffset>604520</wp:posOffset>
                      </wp:positionH>
                      <wp:positionV relativeFrom="paragraph">
                        <wp:posOffset>-655320</wp:posOffset>
                      </wp:positionV>
                      <wp:extent cx="2159000" cy="1638300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59000" cy="1638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750512" w14:textId="7D61E1EE" w:rsidR="005F52E4" w:rsidRDefault="005F52E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23C3E5" id="Text Box 8" o:spid="_x0000_s1027" type="#_x0000_t202" style="position:absolute;margin-left:47.6pt;margin-top:-51.6pt;width:170pt;height:12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" filled="f" stroked="f" strokeweight="1pt">
                      <v:textbox>
                        <w:txbxContent>
                          <w:p w14:paraId="0A750512" w14:textId="7D61E1EE" w:rsidR="005F52E4" w:rsidRDefault="005F52E4"/>
                        </w:txbxContent>
                      </v:textbox>
                    </v:shape>
                  </w:pict>
                </mc:Fallback>
              </mc:AlternateContent>
            </w:r>
            <w:r w:rsidR="005F52E4">
              <w:rPr>
                <w:noProof/>
              </w:rPr>
              <w:t xml:space="preserve"> </w:t>
            </w:r>
          </w:p>
        </w:tc>
        <w:tc>
          <w:tcPr>
            <w:tcW w:w="624" w:type="dxa"/>
            <w:vMerge w:val="restart"/>
          </w:tcPr>
          <w:p w14:paraId="6DA0AA46" w14:textId="09D33D6E" w:rsidR="008D4A99" w:rsidRDefault="008D4A99" w:rsidP="007C2A06"/>
        </w:tc>
        <w:tc>
          <w:tcPr>
            <w:tcW w:w="713" w:type="dxa"/>
            <w:vMerge w:val="restart"/>
            <w:vAlign w:val="center"/>
          </w:tcPr>
          <w:p w14:paraId="47B124F5" w14:textId="77777777" w:rsidR="008D4A99" w:rsidRDefault="008D4A99" w:rsidP="007C2A06"/>
        </w:tc>
        <w:tc>
          <w:tcPr>
            <w:tcW w:w="391" w:type="dxa"/>
            <w:vAlign w:val="center"/>
          </w:tcPr>
          <w:p w14:paraId="71E3A9A3" w14:textId="77777777" w:rsidR="008D4A99" w:rsidRPr="008D4A99" w:rsidRDefault="008D4A99" w:rsidP="007C2A06">
            <w:r w:rsidRPr="00162614">
              <w:rPr>
                <w:noProof/>
              </w:rPr>
              <w:drawing>
                <wp:inline distT="0" distB="0" distL="0" distR="0" wp14:anchorId="745C95A6" wp14:editId="1EE5FEBD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7" w:type="dxa"/>
            <w:vAlign w:val="center"/>
          </w:tcPr>
          <w:p w14:paraId="45EFBBDD" w14:textId="0060AB20" w:rsidR="008D4A99" w:rsidRPr="005F52E4" w:rsidRDefault="005F52E4" w:rsidP="007C2A06">
            <w:pPr>
              <w:pStyle w:val="Contact1"/>
              <w:rPr>
                <w:sz w:val="20"/>
                <w:szCs w:val="20"/>
              </w:rPr>
            </w:pPr>
            <w:r w:rsidRPr="005F52E4">
              <w:rPr>
                <w:sz w:val="20"/>
                <w:szCs w:val="20"/>
              </w:rPr>
              <w:t>+91 936-332-893</w:t>
            </w:r>
          </w:p>
        </w:tc>
      </w:tr>
      <w:tr w:rsidR="005F52E4" w:rsidRPr="00162614" w14:paraId="25C98383" w14:textId="77777777" w:rsidTr="007C2A06">
        <w:trPr>
          <w:trHeight w:val="637"/>
        </w:trPr>
        <w:tc>
          <w:tcPr>
            <w:tcW w:w="4753" w:type="dxa"/>
            <w:vMerge/>
            <w:vAlign w:val="center"/>
          </w:tcPr>
          <w:p w14:paraId="398A008A" w14:textId="77777777" w:rsidR="008D4A99" w:rsidRPr="000F3FE2" w:rsidRDefault="008D4A99" w:rsidP="007C2A06"/>
        </w:tc>
        <w:tc>
          <w:tcPr>
            <w:tcW w:w="624" w:type="dxa"/>
            <w:vMerge/>
          </w:tcPr>
          <w:p w14:paraId="7E43766F" w14:textId="77777777" w:rsidR="008D4A99" w:rsidRDefault="008D4A99" w:rsidP="007C2A06"/>
        </w:tc>
        <w:tc>
          <w:tcPr>
            <w:tcW w:w="713" w:type="dxa"/>
            <w:vMerge/>
            <w:vAlign w:val="center"/>
          </w:tcPr>
          <w:p w14:paraId="7D238B63" w14:textId="77777777" w:rsidR="008D4A99" w:rsidRDefault="008D4A99" w:rsidP="007C2A06"/>
        </w:tc>
        <w:tc>
          <w:tcPr>
            <w:tcW w:w="391" w:type="dxa"/>
            <w:vAlign w:val="center"/>
          </w:tcPr>
          <w:p w14:paraId="57A759F6" w14:textId="77777777" w:rsidR="008D4A99" w:rsidRPr="008D4A99" w:rsidRDefault="008D4A99" w:rsidP="007C2A06">
            <w:r w:rsidRPr="00162614">
              <w:rPr>
                <w:noProof/>
              </w:rPr>
              <w:drawing>
                <wp:inline distT="0" distB="0" distL="0" distR="0" wp14:anchorId="786A4ED5" wp14:editId="215F27BC">
                  <wp:extent cx="136525" cy="114935"/>
                  <wp:effectExtent l="0" t="0" r="0" b="0"/>
                  <wp:docPr id="4" name="Graphic 4" descr="Messag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noun_messages_2243428.sv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7" w:type="dxa"/>
            <w:vAlign w:val="center"/>
          </w:tcPr>
          <w:p w14:paraId="4A331C17" w14:textId="1363252F" w:rsidR="008D4A99" w:rsidRPr="005F52E4" w:rsidRDefault="00015132" w:rsidP="007C2A06">
            <w:pPr>
              <w:pStyle w:val="Contact1"/>
              <w:rPr>
                <w:sz w:val="20"/>
                <w:szCs w:val="20"/>
              </w:rPr>
            </w:pPr>
            <w:hyperlink r:id="rId19" w:history="1">
              <w:proofErr w:type="spellStart"/>
              <w:r w:rsidRPr="00015132">
                <w:rPr>
                  <w:rStyle w:val="Hyperlink"/>
                  <w:sz w:val="20"/>
                  <w:szCs w:val="20"/>
                </w:rPr>
                <w:t>Linkedin</w:t>
              </w:r>
              <w:proofErr w:type="spellEnd"/>
            </w:hyperlink>
            <w:r w:rsidR="001A5E15">
              <w:rPr>
                <w:sz w:val="20"/>
                <w:szCs w:val="20"/>
              </w:rPr>
              <w:t xml:space="preserve">      or      </w:t>
            </w:r>
            <w:hyperlink r:id="rId20" w:history="1">
              <w:r w:rsidR="001A5E15" w:rsidRPr="001A5E15">
                <w:rPr>
                  <w:rStyle w:val="Hyperlink"/>
                  <w:sz w:val="20"/>
                  <w:szCs w:val="20"/>
                </w:rPr>
                <w:t>Contact Form</w:t>
              </w:r>
            </w:hyperlink>
          </w:p>
        </w:tc>
      </w:tr>
      <w:tr w:rsidR="005F52E4" w:rsidRPr="00162614" w14:paraId="5FA62657" w14:textId="77777777" w:rsidTr="007C2A06">
        <w:trPr>
          <w:trHeight w:val="637"/>
        </w:trPr>
        <w:tc>
          <w:tcPr>
            <w:tcW w:w="4753" w:type="dxa"/>
            <w:vMerge/>
            <w:vAlign w:val="center"/>
          </w:tcPr>
          <w:p w14:paraId="3EC6F44F" w14:textId="77777777" w:rsidR="008D4A99" w:rsidRPr="000F3FE2" w:rsidRDefault="008D4A99" w:rsidP="007C2A06"/>
        </w:tc>
        <w:tc>
          <w:tcPr>
            <w:tcW w:w="624" w:type="dxa"/>
            <w:vMerge/>
          </w:tcPr>
          <w:p w14:paraId="71974B9E" w14:textId="77777777" w:rsidR="008D4A99" w:rsidRDefault="008D4A99" w:rsidP="007C2A06"/>
        </w:tc>
        <w:tc>
          <w:tcPr>
            <w:tcW w:w="713" w:type="dxa"/>
            <w:vMerge/>
            <w:vAlign w:val="center"/>
          </w:tcPr>
          <w:p w14:paraId="543CF332" w14:textId="77777777" w:rsidR="008D4A99" w:rsidRDefault="008D4A99" w:rsidP="007C2A06"/>
        </w:tc>
        <w:tc>
          <w:tcPr>
            <w:tcW w:w="391" w:type="dxa"/>
            <w:vAlign w:val="center"/>
          </w:tcPr>
          <w:p w14:paraId="414A9650" w14:textId="77777777" w:rsidR="008D4A99" w:rsidRPr="00015132" w:rsidRDefault="008D4A99" w:rsidP="007C2A06">
            <w:pPr>
              <w:rPr>
                <w:sz w:val="20"/>
                <w:szCs w:val="20"/>
              </w:rPr>
            </w:pPr>
            <w:r w:rsidRPr="00015132">
              <w:rPr>
                <w:noProof/>
                <w:sz w:val="20"/>
                <w:szCs w:val="20"/>
              </w:rPr>
              <w:drawing>
                <wp:inline distT="0" distB="0" distL="0" distR="0" wp14:anchorId="5A840F91" wp14:editId="17561754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7" w:type="dxa"/>
            <w:vAlign w:val="center"/>
          </w:tcPr>
          <w:p w14:paraId="65754A09" w14:textId="56392C9A" w:rsidR="008D4A99" w:rsidRPr="00015132" w:rsidRDefault="005F52E4" w:rsidP="007C2A06">
            <w:pPr>
              <w:pStyle w:val="Contact2"/>
              <w:rPr>
                <w:sz w:val="20"/>
                <w:szCs w:val="20"/>
              </w:rPr>
            </w:pPr>
            <w:hyperlink r:id="rId23" w:history="1">
              <w:r w:rsidRPr="00015132">
                <w:rPr>
                  <w:rStyle w:val="Hyperlink"/>
                  <w:sz w:val="20"/>
                  <w:szCs w:val="20"/>
                </w:rPr>
                <w:t>aryan</w:t>
              </w:r>
              <w:r w:rsidRPr="00015132">
                <w:rPr>
                  <w:rStyle w:val="Hyperlink"/>
                  <w:sz w:val="20"/>
                  <w:szCs w:val="20"/>
                </w:rPr>
                <w:t>s</w:t>
              </w:r>
              <w:r w:rsidRPr="00015132">
                <w:rPr>
                  <w:rStyle w:val="Hyperlink"/>
                  <w:sz w:val="20"/>
                  <w:szCs w:val="20"/>
                </w:rPr>
                <w:t>ingh920.outlook.com</w:t>
              </w:r>
            </w:hyperlink>
          </w:p>
        </w:tc>
      </w:tr>
      <w:tr w:rsidR="005F52E4" w:rsidRPr="00162614" w14:paraId="2CEF4F4A" w14:textId="77777777" w:rsidTr="007C2A06">
        <w:trPr>
          <w:trHeight w:val="637"/>
        </w:trPr>
        <w:tc>
          <w:tcPr>
            <w:tcW w:w="4753" w:type="dxa"/>
            <w:vMerge/>
            <w:vAlign w:val="center"/>
          </w:tcPr>
          <w:p w14:paraId="0419C71A" w14:textId="77777777" w:rsidR="008D4A99" w:rsidRPr="000F3FE2" w:rsidRDefault="008D4A99" w:rsidP="007C2A06"/>
        </w:tc>
        <w:tc>
          <w:tcPr>
            <w:tcW w:w="624" w:type="dxa"/>
            <w:vMerge/>
          </w:tcPr>
          <w:p w14:paraId="6BF7EEB5" w14:textId="77777777" w:rsidR="008D4A99" w:rsidRDefault="008D4A99" w:rsidP="007C2A06"/>
        </w:tc>
        <w:tc>
          <w:tcPr>
            <w:tcW w:w="713" w:type="dxa"/>
            <w:vMerge/>
            <w:vAlign w:val="center"/>
          </w:tcPr>
          <w:p w14:paraId="218D93C9" w14:textId="77777777" w:rsidR="008D4A99" w:rsidRDefault="008D4A99" w:rsidP="007C2A06"/>
        </w:tc>
        <w:tc>
          <w:tcPr>
            <w:tcW w:w="391" w:type="dxa"/>
            <w:vAlign w:val="center"/>
          </w:tcPr>
          <w:p w14:paraId="4F6B4D93" w14:textId="77777777" w:rsidR="008D4A99" w:rsidRPr="008D4A99" w:rsidRDefault="008D4A99" w:rsidP="007C2A06">
            <w:r w:rsidRPr="00162614">
              <w:rPr>
                <w:noProof/>
              </w:rPr>
              <w:drawing>
                <wp:inline distT="0" distB="0" distL="0" distR="0" wp14:anchorId="5CC9A956" wp14:editId="3F722E72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7" w:type="dxa"/>
            <w:vAlign w:val="center"/>
          </w:tcPr>
          <w:p w14:paraId="580EE0D7" w14:textId="77777777" w:rsidR="00015132" w:rsidRPr="00015132" w:rsidRDefault="00015132" w:rsidP="007C2A06">
            <w:pPr>
              <w:pStyle w:val="Contact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HYPERLINK "</w:instrText>
            </w:r>
            <w:r w:rsidRPr="00015132">
              <w:rPr>
                <w:sz w:val="20"/>
                <w:szCs w:val="20"/>
              </w:rPr>
              <w:instrText>https://aryansingh920.github.io</w:instrText>
            </w:r>
          </w:p>
          <w:p w14:paraId="4DD48C05" w14:textId="77777777" w:rsidR="00015132" w:rsidRPr="00FD4A46" w:rsidRDefault="00015132" w:rsidP="007C2A06">
            <w:pPr>
              <w:pStyle w:val="Contact2"/>
              <w:rPr>
                <w:rStyle w:val="Hyperlink"/>
                <w:sz w:val="20"/>
                <w:szCs w:val="20"/>
              </w:rPr>
            </w:pPr>
            <w:r w:rsidRPr="00015132">
              <w:rPr>
                <w:sz w:val="20"/>
                <w:szCs w:val="20"/>
              </w:rPr>
              <w:instrText>/AryanSingh</w:instrText>
            </w:r>
            <w:r>
              <w:rPr>
                <w:sz w:val="20"/>
                <w:szCs w:val="20"/>
              </w:rPr>
              <w:instrText xml:space="preserve">" </w:instrText>
            </w:r>
            <w:r>
              <w:rPr>
                <w:sz w:val="20"/>
                <w:szCs w:val="20"/>
              </w:rPr>
              <w:fldChar w:fldCharType="separate"/>
            </w:r>
            <w:r w:rsidRPr="00FD4A46">
              <w:rPr>
                <w:rStyle w:val="Hyperlink"/>
                <w:sz w:val="20"/>
                <w:szCs w:val="20"/>
              </w:rPr>
              <w:t>https://aryansingh920.github.io</w:t>
            </w:r>
          </w:p>
          <w:p w14:paraId="628BEC26" w14:textId="6E0C7594" w:rsidR="008D4A99" w:rsidRPr="005F52E4" w:rsidRDefault="00015132" w:rsidP="007C2A06">
            <w:pPr>
              <w:pStyle w:val="Contact2"/>
              <w:rPr>
                <w:sz w:val="16"/>
                <w:szCs w:val="16"/>
              </w:rPr>
            </w:pPr>
            <w:r w:rsidRPr="00FD4A46">
              <w:rPr>
                <w:rStyle w:val="Hyperlink"/>
                <w:sz w:val="20"/>
                <w:szCs w:val="20"/>
              </w:rPr>
              <w:t>/AryanS</w:t>
            </w:r>
            <w:r w:rsidRPr="00FD4A46">
              <w:rPr>
                <w:rStyle w:val="Hyperlink"/>
                <w:sz w:val="20"/>
                <w:szCs w:val="20"/>
              </w:rPr>
              <w:t>i</w:t>
            </w:r>
            <w:r w:rsidRPr="00FD4A46">
              <w:rPr>
                <w:rStyle w:val="Hyperlink"/>
                <w:sz w:val="20"/>
                <w:szCs w:val="20"/>
              </w:rPr>
              <w:t>ngh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5F52E4" w14:paraId="0DA9871C" w14:textId="77777777" w:rsidTr="007C2A06">
        <w:trPr>
          <w:trHeight w:val="964"/>
        </w:trPr>
        <w:tc>
          <w:tcPr>
            <w:tcW w:w="4753" w:type="dxa"/>
            <w:vAlign w:val="center"/>
          </w:tcPr>
          <w:p w14:paraId="73C1896B" w14:textId="796BB336" w:rsidR="00CB1D3C" w:rsidRDefault="00AF7715" w:rsidP="007C2A06">
            <w:pPr>
              <w:pStyle w:val="Heading1"/>
              <w:outlineLvl w:val="0"/>
            </w:pPr>
            <w:r>
              <w:t>SKIlls</w:t>
            </w:r>
          </w:p>
        </w:tc>
        <w:tc>
          <w:tcPr>
            <w:tcW w:w="624" w:type="dxa"/>
          </w:tcPr>
          <w:p w14:paraId="62C1CF45" w14:textId="360ED469" w:rsidR="00CB1D3C" w:rsidRDefault="00A550E6" w:rsidP="007C2A0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48C851" wp14:editId="36CF0BC3">
                      <wp:simplePos x="0" y="0"/>
                      <wp:positionH relativeFrom="column">
                        <wp:posOffset>259715</wp:posOffset>
                      </wp:positionH>
                      <wp:positionV relativeFrom="paragraph">
                        <wp:posOffset>523240</wp:posOffset>
                      </wp:positionV>
                      <wp:extent cx="3468370" cy="2336800"/>
                      <wp:effectExtent l="0" t="0" r="0" b="635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68370" cy="2336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CDCE4C" w14:textId="631DC71C" w:rsidR="00A550E6" w:rsidRPr="00A550E6" w:rsidRDefault="00A550E6" w:rsidP="00A550E6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50E6">
                                    <w:rPr>
                                      <w:sz w:val="20"/>
                                      <w:szCs w:val="20"/>
                                    </w:rPr>
                                    <w:t>Loyola School (ISC</w:t>
                                  </w:r>
                                  <w:proofErr w:type="gramStart"/>
                                  <w:r w:rsidRPr="00A550E6">
                                    <w:rPr>
                                      <w:sz w:val="20"/>
                                      <w:szCs w:val="20"/>
                                    </w:rPr>
                                    <w:t>) ,</w:t>
                                  </w:r>
                                  <w:proofErr w:type="gramEnd"/>
                                  <w:r w:rsidRPr="00A550E6">
                                    <w:rPr>
                                      <w:sz w:val="20"/>
                                      <w:szCs w:val="20"/>
                                    </w:rPr>
                                    <w:t xml:space="preserve"> Jamshedpur , India – 10th &amp; 12th ; 10th : 90% , (2018) 12th : 85% , (2020) , Pure Science (PCM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A550E6">
                                    <w:rPr>
                                      <w:sz w:val="20"/>
                                      <w:szCs w:val="20"/>
                                    </w:rPr>
                                    <w:t>+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A550E6">
                                    <w:rPr>
                                      <w:sz w:val="20"/>
                                      <w:szCs w:val="20"/>
                                    </w:rPr>
                                    <w:t xml:space="preserve">Computer) </w:t>
                                  </w:r>
                                </w:p>
                                <w:p w14:paraId="4EEB6815" w14:textId="77777777" w:rsidR="00A550E6" w:rsidRPr="00A550E6" w:rsidRDefault="00A550E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55DAAFB" w14:textId="60B1286E" w:rsidR="00A550E6" w:rsidRPr="00A550E6" w:rsidRDefault="00A550E6" w:rsidP="00A550E6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550E6">
                                    <w:rPr>
                                      <w:sz w:val="20"/>
                                      <w:szCs w:val="20"/>
                                    </w:rPr>
                                    <w:t>SRM IST (KTR</w:t>
                                  </w:r>
                                  <w:proofErr w:type="gramStart"/>
                                  <w:r w:rsidRPr="00A550E6">
                                    <w:rPr>
                                      <w:sz w:val="20"/>
                                      <w:szCs w:val="20"/>
                                    </w:rPr>
                                    <w:t>) ,</w:t>
                                  </w:r>
                                  <w:proofErr w:type="gramEnd"/>
                                  <w:r w:rsidRPr="00A550E6">
                                    <w:rPr>
                                      <w:sz w:val="20"/>
                                      <w:szCs w:val="20"/>
                                    </w:rPr>
                                    <w:t xml:space="preserve"> Chennai , India – Under graduation (2020-24)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–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B.Tech</w:t>
                                  </w:r>
                                  <w:proofErr w:type="spellEnd"/>
                                  <w:r w:rsidRPr="00A550E6">
                                    <w:rPr>
                                      <w:sz w:val="20"/>
                                      <w:szCs w:val="20"/>
                                    </w:rPr>
                                    <w:t xml:space="preserve"> ; Computer Science Engineering (Software Engineering)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: 9.51 (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cgpa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48C851" id="Text Box 5" o:spid="_x0000_s1028" type="#_x0000_t202" style="position:absolute;margin-left:20.45pt;margin-top:41.2pt;width:273.1pt;height:1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" filled="f" stroked="f" strokeweight=".5pt">
                      <v:textbox>
                        <w:txbxContent>
                          <w:p w14:paraId="4ECDCE4C" w14:textId="631DC71C" w:rsidR="00A550E6" w:rsidRPr="00A550E6" w:rsidRDefault="00A550E6" w:rsidP="00A550E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550E6">
                              <w:rPr>
                                <w:sz w:val="20"/>
                                <w:szCs w:val="20"/>
                              </w:rPr>
                              <w:t>Loyola School (ISC</w:t>
                            </w:r>
                            <w:proofErr w:type="gramStart"/>
                            <w:r w:rsidRPr="00A550E6">
                              <w:rPr>
                                <w:sz w:val="20"/>
                                <w:szCs w:val="20"/>
                              </w:rPr>
                              <w:t>) ,</w:t>
                            </w:r>
                            <w:proofErr w:type="gramEnd"/>
                            <w:r w:rsidRPr="00A550E6">
                              <w:rPr>
                                <w:sz w:val="20"/>
                                <w:szCs w:val="20"/>
                              </w:rPr>
                              <w:t xml:space="preserve"> Jamshedpur , India – 10th &amp; 12th ; 10th : 90% , (2018) 12th : 85% , (2020) , Pure Science (PCM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550E6"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550E6">
                              <w:rPr>
                                <w:sz w:val="20"/>
                                <w:szCs w:val="20"/>
                              </w:rPr>
                              <w:t xml:space="preserve">Computer) </w:t>
                            </w:r>
                          </w:p>
                          <w:p w14:paraId="4EEB6815" w14:textId="77777777" w:rsidR="00A550E6" w:rsidRPr="00A550E6" w:rsidRDefault="00A550E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55DAAFB" w14:textId="60B1286E" w:rsidR="00A550E6" w:rsidRPr="00A550E6" w:rsidRDefault="00A550E6" w:rsidP="00A550E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550E6">
                              <w:rPr>
                                <w:sz w:val="20"/>
                                <w:szCs w:val="20"/>
                              </w:rPr>
                              <w:t>SRM IST (KTR</w:t>
                            </w:r>
                            <w:proofErr w:type="gramStart"/>
                            <w:r w:rsidRPr="00A550E6">
                              <w:rPr>
                                <w:sz w:val="20"/>
                                <w:szCs w:val="20"/>
                              </w:rPr>
                              <w:t>) ,</w:t>
                            </w:r>
                            <w:proofErr w:type="gramEnd"/>
                            <w:r w:rsidRPr="00A550E6">
                              <w:rPr>
                                <w:sz w:val="20"/>
                                <w:szCs w:val="20"/>
                              </w:rPr>
                              <w:t xml:space="preserve"> Chennai , India – Under graduation (2020-24)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B.Tech</w:t>
                            </w:r>
                            <w:proofErr w:type="spellEnd"/>
                            <w:r w:rsidRPr="00A550E6">
                              <w:rPr>
                                <w:sz w:val="20"/>
                                <w:szCs w:val="20"/>
                              </w:rPr>
                              <w:t xml:space="preserve"> ; Computer Science Engineering (Software Engineering)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 9.51 (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cgpa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13" w:type="dxa"/>
          </w:tcPr>
          <w:p w14:paraId="40397E95" w14:textId="77777777" w:rsidR="00CB1D3C" w:rsidRDefault="00CB1D3C" w:rsidP="007C2A06"/>
        </w:tc>
        <w:tc>
          <w:tcPr>
            <w:tcW w:w="3598" w:type="dxa"/>
            <w:gridSpan w:val="2"/>
            <w:vAlign w:val="center"/>
          </w:tcPr>
          <w:p w14:paraId="78B9DEE9" w14:textId="7F193223" w:rsidR="00CB1D3C" w:rsidRPr="00C45D7E" w:rsidRDefault="00A550E6" w:rsidP="007C2A06">
            <w:pPr>
              <w:pStyle w:val="Heading1"/>
              <w:outlineLvl w:val="0"/>
              <w:rPr>
                <w:rFonts w:asciiTheme="minorHAnsi" w:hAnsiTheme="minorHAnsi"/>
              </w:rPr>
            </w:pPr>
            <w:r>
              <w:t>Education</w:t>
            </w:r>
          </w:p>
        </w:tc>
      </w:tr>
      <w:tr w:rsidR="005F52E4" w:rsidRPr="00B87E22" w14:paraId="750C7A74" w14:textId="77777777" w:rsidTr="007C2A06">
        <w:trPr>
          <w:gridAfter w:val="2"/>
          <w:wAfter w:w="3598" w:type="dxa"/>
          <w:trHeight w:val="2608"/>
        </w:trPr>
        <w:tc>
          <w:tcPr>
            <w:tcW w:w="4753" w:type="dxa"/>
            <w:tcBorders>
              <w:bottom w:val="single" w:sz="4" w:space="0" w:color="3A8C95" w:themeColor="accent5" w:themeShade="80"/>
            </w:tcBorders>
          </w:tcPr>
          <w:p w14:paraId="2A69C9FD" w14:textId="77777777" w:rsidR="00A550E6" w:rsidRPr="004712AD" w:rsidRDefault="00A550E6" w:rsidP="00A550E6">
            <w:pPr>
              <w:pStyle w:val="Heading2"/>
              <w:outlineLvl w:val="1"/>
              <w:rPr>
                <w:sz w:val="24"/>
                <w:szCs w:val="24"/>
              </w:rPr>
            </w:pPr>
            <w:r w:rsidRPr="004712AD">
              <w:rPr>
                <w:sz w:val="24"/>
                <w:szCs w:val="24"/>
              </w:rPr>
              <w:t>Coding and Developer</w:t>
            </w:r>
          </w:p>
          <w:p w14:paraId="3776BC9D" w14:textId="77777777" w:rsidR="00A550E6" w:rsidRPr="004712AD" w:rsidRDefault="00A550E6" w:rsidP="00A550E6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 w:rsidRPr="004712AD">
              <w:rPr>
                <w:sz w:val="20"/>
                <w:szCs w:val="20"/>
              </w:rPr>
              <w:t>Full Stack Website Engineer (MERN Stack</w:t>
            </w:r>
            <w:proofErr w:type="gramStart"/>
            <w:r w:rsidRPr="004712AD">
              <w:rPr>
                <w:sz w:val="20"/>
                <w:szCs w:val="20"/>
              </w:rPr>
              <w:t>) :</w:t>
            </w:r>
            <w:proofErr w:type="gramEnd"/>
            <w:r w:rsidRPr="004712AD">
              <w:rPr>
                <w:sz w:val="20"/>
                <w:szCs w:val="20"/>
              </w:rPr>
              <w:t xml:space="preserve"> JavaScript (DOM , jQuery, Ajax) | Bootstrap | Nodejs | Express.js | EJS | HTML5 | CSS3 | </w:t>
            </w:r>
          </w:p>
          <w:p w14:paraId="612E945F" w14:textId="2D7A94A6" w:rsidR="00A550E6" w:rsidRPr="004712AD" w:rsidRDefault="00A550E6" w:rsidP="00A550E6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proofErr w:type="gramStart"/>
            <w:r w:rsidRPr="004712AD">
              <w:rPr>
                <w:sz w:val="20"/>
                <w:szCs w:val="20"/>
              </w:rPr>
              <w:t>React</w:t>
            </w:r>
            <w:r w:rsidRPr="004712AD">
              <w:rPr>
                <w:sz w:val="20"/>
                <w:szCs w:val="20"/>
              </w:rPr>
              <w:t>.</w:t>
            </w:r>
            <w:r w:rsidRPr="004712AD">
              <w:rPr>
                <w:sz w:val="20"/>
                <w:szCs w:val="20"/>
              </w:rPr>
              <w:t>js ,</w:t>
            </w:r>
            <w:proofErr w:type="gramEnd"/>
            <w:r w:rsidRPr="004712AD">
              <w:rPr>
                <w:sz w:val="20"/>
                <w:szCs w:val="20"/>
              </w:rPr>
              <w:t xml:space="preserve"> Redux &amp; Hooks , Materialize UI </w:t>
            </w:r>
          </w:p>
          <w:p w14:paraId="52FEE956" w14:textId="77777777" w:rsidR="00A550E6" w:rsidRPr="004712AD" w:rsidRDefault="00A550E6" w:rsidP="00A550E6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 w:rsidRPr="004712AD">
              <w:rPr>
                <w:sz w:val="20"/>
                <w:szCs w:val="20"/>
              </w:rPr>
              <w:t>RESTfull</w:t>
            </w:r>
            <w:proofErr w:type="spellEnd"/>
            <w:r w:rsidRPr="004712AD">
              <w:rPr>
                <w:sz w:val="20"/>
                <w:szCs w:val="20"/>
              </w:rPr>
              <w:t xml:space="preserve"> API</w:t>
            </w:r>
          </w:p>
          <w:p w14:paraId="184A6681" w14:textId="77777777" w:rsidR="00A550E6" w:rsidRPr="004712AD" w:rsidRDefault="00A550E6" w:rsidP="00A550E6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proofErr w:type="gramStart"/>
            <w:r w:rsidRPr="004712AD">
              <w:rPr>
                <w:sz w:val="20"/>
                <w:szCs w:val="20"/>
              </w:rPr>
              <w:t>Three.js ,</w:t>
            </w:r>
            <w:proofErr w:type="gramEnd"/>
            <w:r w:rsidRPr="004712AD">
              <w:rPr>
                <w:sz w:val="20"/>
                <w:szCs w:val="20"/>
              </w:rPr>
              <w:t xml:space="preserve"> Vite.js</w:t>
            </w:r>
          </w:p>
          <w:p w14:paraId="794B29AB" w14:textId="77777777" w:rsidR="00A550E6" w:rsidRPr="004712AD" w:rsidRDefault="00A550E6" w:rsidP="00A550E6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 w:rsidRPr="004712AD">
              <w:rPr>
                <w:sz w:val="20"/>
                <w:szCs w:val="20"/>
              </w:rPr>
              <w:t xml:space="preserve">ES6 </w:t>
            </w:r>
            <w:proofErr w:type="gramStart"/>
            <w:r w:rsidRPr="004712AD">
              <w:rPr>
                <w:sz w:val="20"/>
                <w:szCs w:val="20"/>
              </w:rPr>
              <w:t>JavaScript :</w:t>
            </w:r>
            <w:proofErr w:type="gramEnd"/>
            <w:r w:rsidRPr="004712AD">
              <w:rPr>
                <w:sz w:val="20"/>
                <w:szCs w:val="20"/>
              </w:rPr>
              <w:t xml:space="preserve"> Vanilla </w:t>
            </w:r>
            <w:proofErr w:type="spellStart"/>
            <w:r w:rsidRPr="004712AD">
              <w:rPr>
                <w:sz w:val="20"/>
                <w:szCs w:val="20"/>
              </w:rPr>
              <w:t>js</w:t>
            </w:r>
            <w:proofErr w:type="spellEnd"/>
            <w:r w:rsidRPr="004712AD">
              <w:rPr>
                <w:sz w:val="20"/>
                <w:szCs w:val="20"/>
              </w:rPr>
              <w:t xml:space="preserve"> , DOM manipulation , jQuery , working with API’s</w:t>
            </w:r>
          </w:p>
          <w:p w14:paraId="538A77E9" w14:textId="187540B7" w:rsidR="00A550E6" w:rsidRPr="004712AD" w:rsidRDefault="00A550E6" w:rsidP="00A550E6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proofErr w:type="gramStart"/>
            <w:r w:rsidRPr="004712AD">
              <w:rPr>
                <w:sz w:val="20"/>
                <w:szCs w:val="20"/>
              </w:rPr>
              <w:t>Python :</w:t>
            </w:r>
            <w:proofErr w:type="gramEnd"/>
            <w:r w:rsidRPr="004712AD">
              <w:rPr>
                <w:sz w:val="20"/>
                <w:szCs w:val="20"/>
              </w:rPr>
              <w:t xml:space="preserve"> ( web scrapping , working with emails , pdf , images , files , csv , excel) , Django</w:t>
            </w:r>
            <w:r w:rsidRPr="004712AD">
              <w:rPr>
                <w:sz w:val="20"/>
                <w:szCs w:val="20"/>
              </w:rPr>
              <w:t xml:space="preserve"> , OpenCV</w:t>
            </w:r>
          </w:p>
          <w:p w14:paraId="022709FA" w14:textId="77777777" w:rsidR="00A550E6" w:rsidRPr="004712AD" w:rsidRDefault="00A550E6" w:rsidP="00A550E6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 w:rsidRPr="004712AD">
              <w:rPr>
                <w:sz w:val="20"/>
                <w:szCs w:val="20"/>
              </w:rPr>
              <w:t xml:space="preserve">Machine Learning &amp; Data </w:t>
            </w:r>
            <w:proofErr w:type="gramStart"/>
            <w:r w:rsidRPr="004712AD">
              <w:rPr>
                <w:sz w:val="20"/>
                <w:szCs w:val="20"/>
              </w:rPr>
              <w:t>Analysis :</w:t>
            </w:r>
            <w:proofErr w:type="gramEnd"/>
            <w:r w:rsidRPr="004712AD">
              <w:rPr>
                <w:sz w:val="20"/>
                <w:szCs w:val="20"/>
              </w:rPr>
              <w:t xml:space="preserve"> Working With </w:t>
            </w:r>
            <w:proofErr w:type="spellStart"/>
            <w:r w:rsidRPr="004712AD">
              <w:rPr>
                <w:sz w:val="20"/>
                <w:szCs w:val="20"/>
              </w:rPr>
              <w:t>numpy</w:t>
            </w:r>
            <w:proofErr w:type="spellEnd"/>
            <w:r w:rsidRPr="004712AD">
              <w:rPr>
                <w:sz w:val="20"/>
                <w:szCs w:val="20"/>
              </w:rPr>
              <w:t xml:space="preserve"> , pandas , scikit , matplotlib , seaborn</w:t>
            </w:r>
          </w:p>
          <w:p w14:paraId="2EB6779D" w14:textId="77777777" w:rsidR="00A550E6" w:rsidRPr="004712AD" w:rsidRDefault="00A550E6" w:rsidP="00A550E6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4712AD">
              <w:rPr>
                <w:sz w:val="20"/>
                <w:szCs w:val="20"/>
              </w:rPr>
              <w:t>DataBase</w:t>
            </w:r>
            <w:proofErr w:type="spellEnd"/>
            <w:r w:rsidRPr="004712AD">
              <w:rPr>
                <w:sz w:val="20"/>
                <w:szCs w:val="20"/>
              </w:rPr>
              <w:t xml:space="preserve"> :</w:t>
            </w:r>
            <w:proofErr w:type="gramEnd"/>
            <w:r w:rsidRPr="004712AD">
              <w:rPr>
                <w:sz w:val="20"/>
                <w:szCs w:val="20"/>
              </w:rPr>
              <w:t xml:space="preserve"> MongoDB , Mongoose</w:t>
            </w:r>
          </w:p>
          <w:p w14:paraId="291799EE" w14:textId="77777777" w:rsidR="00A550E6" w:rsidRPr="004712AD" w:rsidRDefault="00A550E6" w:rsidP="00A550E6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proofErr w:type="gramStart"/>
            <w:r w:rsidRPr="004712AD">
              <w:rPr>
                <w:sz w:val="20"/>
                <w:szCs w:val="20"/>
              </w:rPr>
              <w:t>Java :</w:t>
            </w:r>
            <w:proofErr w:type="gramEnd"/>
            <w:r w:rsidRPr="004712AD">
              <w:rPr>
                <w:sz w:val="20"/>
                <w:szCs w:val="20"/>
              </w:rPr>
              <w:t xml:space="preserve"> Interfaces , Hashing and Mapping</w:t>
            </w:r>
          </w:p>
          <w:p w14:paraId="09790C6A" w14:textId="77777777" w:rsidR="00A550E6" w:rsidRPr="004712AD" w:rsidRDefault="00A550E6" w:rsidP="00A550E6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 w:rsidRPr="004712AD">
              <w:rPr>
                <w:sz w:val="20"/>
                <w:szCs w:val="20"/>
              </w:rPr>
              <w:t>Data Structures and Algorithms</w:t>
            </w:r>
          </w:p>
          <w:p w14:paraId="03DE06E4" w14:textId="77777777" w:rsidR="00A550E6" w:rsidRPr="004712AD" w:rsidRDefault="00A550E6" w:rsidP="00A550E6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proofErr w:type="gramStart"/>
            <w:r w:rsidRPr="004712AD">
              <w:rPr>
                <w:sz w:val="20"/>
                <w:szCs w:val="20"/>
              </w:rPr>
              <w:t>AWS :</w:t>
            </w:r>
            <w:proofErr w:type="gramEnd"/>
            <w:r w:rsidRPr="004712AD">
              <w:rPr>
                <w:sz w:val="20"/>
                <w:szCs w:val="20"/>
              </w:rPr>
              <w:t xml:space="preserve"> working with Elastic Beanstalk , DynamoDB , S3 Bucket</w:t>
            </w:r>
          </w:p>
          <w:p w14:paraId="77BB1E22" w14:textId="77777777" w:rsidR="00A550E6" w:rsidRPr="004712AD" w:rsidRDefault="00A550E6" w:rsidP="00A550E6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proofErr w:type="gramStart"/>
            <w:r w:rsidRPr="004712AD">
              <w:rPr>
                <w:sz w:val="20"/>
                <w:szCs w:val="20"/>
              </w:rPr>
              <w:t>Git ,</w:t>
            </w:r>
            <w:proofErr w:type="gramEnd"/>
            <w:r w:rsidRPr="004712AD">
              <w:rPr>
                <w:sz w:val="20"/>
                <w:szCs w:val="20"/>
              </w:rPr>
              <w:t xml:space="preserve"> </w:t>
            </w:r>
            <w:proofErr w:type="spellStart"/>
            <w:r w:rsidRPr="004712AD">
              <w:rPr>
                <w:sz w:val="20"/>
                <w:szCs w:val="20"/>
              </w:rPr>
              <w:t>Github</w:t>
            </w:r>
            <w:proofErr w:type="spellEnd"/>
            <w:r w:rsidRPr="004712AD">
              <w:rPr>
                <w:sz w:val="20"/>
                <w:szCs w:val="20"/>
              </w:rPr>
              <w:t xml:space="preserve"> and Version Control</w:t>
            </w:r>
          </w:p>
          <w:p w14:paraId="607FFF3A" w14:textId="77777777" w:rsidR="00A550E6" w:rsidRPr="004712AD" w:rsidRDefault="00A550E6" w:rsidP="00A550E6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 w:rsidRPr="004712AD">
              <w:rPr>
                <w:sz w:val="20"/>
                <w:szCs w:val="20"/>
              </w:rPr>
              <w:t>Command Line Control</w:t>
            </w:r>
          </w:p>
          <w:p w14:paraId="296F3E18" w14:textId="77777777" w:rsidR="00A550E6" w:rsidRPr="004712AD" w:rsidRDefault="00A550E6" w:rsidP="00A550E6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 w:rsidRPr="004712AD">
              <w:rPr>
                <w:sz w:val="20"/>
                <w:szCs w:val="20"/>
              </w:rPr>
              <w:t>C and C++</w:t>
            </w:r>
          </w:p>
          <w:p w14:paraId="3F5D4EBD" w14:textId="027D6F72" w:rsidR="00A550E6" w:rsidRPr="004712AD" w:rsidRDefault="00A550E6" w:rsidP="00A550E6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 w:rsidRPr="004712AD">
              <w:rPr>
                <w:sz w:val="20"/>
                <w:szCs w:val="20"/>
              </w:rPr>
              <w:t xml:space="preserve">Cross Platform App </w:t>
            </w:r>
            <w:proofErr w:type="gramStart"/>
            <w:r w:rsidRPr="004712AD">
              <w:rPr>
                <w:sz w:val="20"/>
                <w:szCs w:val="20"/>
              </w:rPr>
              <w:t>Development :</w:t>
            </w:r>
            <w:proofErr w:type="gramEnd"/>
            <w:r w:rsidRPr="004712AD">
              <w:rPr>
                <w:sz w:val="20"/>
                <w:szCs w:val="20"/>
              </w:rPr>
              <w:t xml:space="preserve"> React Native</w:t>
            </w:r>
          </w:p>
          <w:p w14:paraId="21291692" w14:textId="7A05D6F9" w:rsidR="00A550E6" w:rsidRPr="004712AD" w:rsidRDefault="00A550E6" w:rsidP="00A550E6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 w:rsidRPr="004712AD">
              <w:rPr>
                <w:sz w:val="20"/>
                <w:szCs w:val="20"/>
              </w:rPr>
              <w:t>Cloud</w:t>
            </w:r>
          </w:p>
          <w:p w14:paraId="076CBE82" w14:textId="21ACAD75" w:rsidR="00A550E6" w:rsidRPr="004712AD" w:rsidRDefault="00A550E6" w:rsidP="00A550E6">
            <w:pPr>
              <w:rPr>
                <w:b/>
                <w:bCs/>
                <w:sz w:val="24"/>
                <w:szCs w:val="24"/>
              </w:rPr>
            </w:pPr>
            <w:r w:rsidRPr="004712AD">
              <w:rPr>
                <w:b/>
                <w:bCs/>
                <w:sz w:val="24"/>
                <w:szCs w:val="24"/>
              </w:rPr>
              <w:t>Animation and Editing</w:t>
            </w:r>
          </w:p>
          <w:p w14:paraId="788719FF" w14:textId="01379F2A" w:rsidR="00A550E6" w:rsidRPr="004712AD" w:rsidRDefault="00A550E6" w:rsidP="00A550E6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0"/>
                <w:szCs w:val="20"/>
              </w:rPr>
            </w:pPr>
            <w:r w:rsidRPr="004712AD">
              <w:rPr>
                <w:sz w:val="20"/>
                <w:szCs w:val="20"/>
              </w:rPr>
              <w:t xml:space="preserve">Adobe </w:t>
            </w:r>
            <w:proofErr w:type="spellStart"/>
            <w:r w:rsidRPr="004712AD">
              <w:rPr>
                <w:sz w:val="20"/>
                <w:szCs w:val="20"/>
              </w:rPr>
              <w:t>Softwares</w:t>
            </w:r>
            <w:proofErr w:type="spellEnd"/>
            <w:r w:rsidRPr="004712AD">
              <w:rPr>
                <w:sz w:val="20"/>
                <w:szCs w:val="20"/>
              </w:rPr>
              <w:t xml:space="preserve"> </w:t>
            </w:r>
            <w:proofErr w:type="gramStart"/>
            <w:r w:rsidRPr="004712AD">
              <w:rPr>
                <w:sz w:val="20"/>
                <w:szCs w:val="20"/>
              </w:rPr>
              <w:t>like :</w:t>
            </w:r>
            <w:proofErr w:type="gramEnd"/>
            <w:r w:rsidRPr="004712AD">
              <w:rPr>
                <w:sz w:val="20"/>
                <w:szCs w:val="20"/>
              </w:rPr>
              <w:t xml:space="preserve"> Photoshop , After Effects , Premier Pro , Audition , </w:t>
            </w:r>
            <w:proofErr w:type="spellStart"/>
            <w:r w:rsidRPr="004712AD">
              <w:rPr>
                <w:sz w:val="20"/>
                <w:szCs w:val="20"/>
              </w:rPr>
              <w:t>xd</w:t>
            </w:r>
            <w:proofErr w:type="spellEnd"/>
          </w:p>
          <w:p w14:paraId="4DE1CF85" w14:textId="33B0ECDD" w:rsidR="00A550E6" w:rsidRDefault="00A550E6" w:rsidP="00A550E6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0"/>
                <w:szCs w:val="20"/>
              </w:rPr>
            </w:pPr>
            <w:r w:rsidRPr="004712AD">
              <w:rPr>
                <w:sz w:val="20"/>
                <w:szCs w:val="20"/>
              </w:rPr>
              <w:t>Cinema4</w:t>
            </w:r>
            <w:proofErr w:type="gramStart"/>
            <w:r w:rsidRPr="004712AD">
              <w:rPr>
                <w:sz w:val="20"/>
                <w:szCs w:val="20"/>
              </w:rPr>
              <w:t>D ,</w:t>
            </w:r>
            <w:proofErr w:type="gramEnd"/>
            <w:r w:rsidRPr="004712AD">
              <w:rPr>
                <w:sz w:val="20"/>
                <w:szCs w:val="20"/>
              </w:rPr>
              <w:t xml:space="preserve"> </w:t>
            </w:r>
            <w:proofErr w:type="spellStart"/>
            <w:r w:rsidRPr="004712AD">
              <w:rPr>
                <w:sz w:val="20"/>
                <w:szCs w:val="20"/>
              </w:rPr>
              <w:t>Filmora</w:t>
            </w:r>
            <w:proofErr w:type="spellEnd"/>
            <w:r w:rsidRPr="004712AD">
              <w:rPr>
                <w:sz w:val="20"/>
                <w:szCs w:val="20"/>
              </w:rPr>
              <w:t xml:space="preserve"> , Blender</w:t>
            </w:r>
          </w:p>
          <w:p w14:paraId="257BABA9" w14:textId="05FF37D0" w:rsidR="004712AD" w:rsidRDefault="004712AD" w:rsidP="004712AD">
            <w:pPr>
              <w:rPr>
                <w:sz w:val="20"/>
                <w:szCs w:val="20"/>
              </w:rPr>
            </w:pPr>
          </w:p>
          <w:p w14:paraId="2B0CCFED" w14:textId="77777777" w:rsidR="004712AD" w:rsidRPr="004712AD" w:rsidRDefault="004712AD" w:rsidP="004712AD">
            <w:pPr>
              <w:rPr>
                <w:sz w:val="20"/>
                <w:szCs w:val="20"/>
              </w:rPr>
            </w:pPr>
          </w:p>
          <w:p w14:paraId="6407475E" w14:textId="6C1901A7" w:rsidR="00A550E6" w:rsidRPr="00A550E6" w:rsidRDefault="00A550E6" w:rsidP="00A550E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24" w:type="dxa"/>
          </w:tcPr>
          <w:p w14:paraId="0649D118" w14:textId="6CDA6541" w:rsidR="00A550E6" w:rsidRDefault="00A550E6" w:rsidP="00A550E6"/>
        </w:tc>
        <w:tc>
          <w:tcPr>
            <w:tcW w:w="713" w:type="dxa"/>
          </w:tcPr>
          <w:p w14:paraId="58E7476E" w14:textId="0F003CCC" w:rsidR="00A550E6" w:rsidRDefault="006173CC" w:rsidP="00A550E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729278B" wp14:editId="45DF40AD">
                      <wp:simplePos x="0" y="0"/>
                      <wp:positionH relativeFrom="column">
                        <wp:posOffset>250825</wp:posOffset>
                      </wp:positionH>
                      <wp:positionV relativeFrom="paragraph">
                        <wp:posOffset>2755900</wp:posOffset>
                      </wp:positionV>
                      <wp:extent cx="3009900" cy="2343150"/>
                      <wp:effectExtent l="0" t="0" r="0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09900" cy="2343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D7BBFB" w14:textId="24661BD1" w:rsidR="006173CC" w:rsidRDefault="006173CC" w:rsidP="006173CC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Chief Technology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Oficer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and co-founder of </w:t>
                                  </w:r>
                                  <w:hyperlink r:id="rId26" w:history="1">
                                    <w:r w:rsidRPr="006173CC">
                                      <w:rPr>
                                        <w:rStyle w:val="Hyperlink"/>
                                        <w:sz w:val="20"/>
                                        <w:szCs w:val="20"/>
                                      </w:rPr>
                                      <w:t>zigy.in</w:t>
                                    </w:r>
                                  </w:hyperlink>
                                </w:p>
                                <w:p w14:paraId="7C45F30B" w14:textId="52F38116" w:rsidR="001A5E15" w:rsidRDefault="001A5E15" w:rsidP="006173CC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A5E15">
                                    <w:rPr>
                                      <w:sz w:val="20"/>
                                      <w:szCs w:val="20"/>
                                    </w:rPr>
                                    <w:t xml:space="preserve">Event Head </w:t>
                                  </w:r>
                                  <w:proofErr w:type="gramStart"/>
                                  <w:r w:rsidRPr="001A5E15">
                                    <w:rPr>
                                      <w:sz w:val="20"/>
                                      <w:szCs w:val="20"/>
                                    </w:rPr>
                                    <w:t>( Technical</w:t>
                                  </w:r>
                                  <w:proofErr w:type="gramEnd"/>
                                  <w:r w:rsidRPr="001A5E15">
                                    <w:rPr>
                                      <w:sz w:val="20"/>
                                      <w:szCs w:val="20"/>
                                    </w:rPr>
                                    <w:t xml:space="preserve"> Dept. )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: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Azionare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&amp;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Etrix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(these were inter school events) </w:t>
                                  </w:r>
                                </w:p>
                                <w:p w14:paraId="62AC1BA1" w14:textId="74CE78C9" w:rsidR="001A5E15" w:rsidRDefault="001A5E15" w:rsidP="006173CC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Hackerrank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: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5 star</w:t>
                                  </w:r>
                                </w:p>
                                <w:p w14:paraId="2FFCB75F" w14:textId="2406E60C" w:rsidR="001A5E15" w:rsidRDefault="001A5E15" w:rsidP="006173CC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Codechef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: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3 star</w:t>
                                  </w:r>
                                </w:p>
                                <w:p w14:paraId="37B41315" w14:textId="0E4537BB" w:rsidR="001A5E15" w:rsidRPr="006173CC" w:rsidRDefault="001A5E15" w:rsidP="006173CC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Coding </w:t>
                                  </w:r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Ninjas ,</w:t>
                                  </w:r>
                                  <w:proofErr w:type="gram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CodeZeilla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Exam : AIR(1022) , SRM(5)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29278B" id="Text Box 11" o:spid="_x0000_s1029" type="#_x0000_t202" style="position:absolute;margin-left:19.75pt;margin-top:217pt;width:237pt;height:18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" filled="f" stroked="f" strokeweight=".5pt">
                      <v:textbox>
                        <w:txbxContent>
                          <w:p w14:paraId="6CD7BBFB" w14:textId="24661BD1" w:rsidR="006173CC" w:rsidRDefault="006173CC" w:rsidP="006173C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Chief Technology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Oficer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and co-founder of </w:t>
                            </w:r>
                            <w:hyperlink r:id="rId27" w:history="1">
                              <w:r w:rsidRPr="006173CC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zigy.in</w:t>
                              </w:r>
                            </w:hyperlink>
                          </w:p>
                          <w:p w14:paraId="7C45F30B" w14:textId="52F38116" w:rsidR="001A5E15" w:rsidRDefault="001A5E15" w:rsidP="006173C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A5E15">
                              <w:rPr>
                                <w:sz w:val="20"/>
                                <w:szCs w:val="20"/>
                              </w:rPr>
                              <w:t xml:space="preserve">Event Head </w:t>
                            </w:r>
                            <w:proofErr w:type="gramStart"/>
                            <w:r w:rsidRPr="001A5E15">
                              <w:rPr>
                                <w:sz w:val="20"/>
                                <w:szCs w:val="20"/>
                              </w:rPr>
                              <w:t>( Technical</w:t>
                            </w:r>
                            <w:proofErr w:type="gramEnd"/>
                            <w:r w:rsidRPr="001A5E15">
                              <w:rPr>
                                <w:sz w:val="20"/>
                                <w:szCs w:val="20"/>
                              </w:rPr>
                              <w:t xml:space="preserve"> Dept. 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Azionare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Etrix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(these were inter school events) </w:t>
                            </w:r>
                          </w:p>
                          <w:p w14:paraId="62AC1BA1" w14:textId="74CE78C9" w:rsidR="001A5E15" w:rsidRDefault="001A5E15" w:rsidP="006173C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Hackerrank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5 star</w:t>
                            </w:r>
                          </w:p>
                          <w:p w14:paraId="2FFCB75F" w14:textId="2406E60C" w:rsidR="001A5E15" w:rsidRDefault="001A5E15" w:rsidP="006173C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Codechef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3 star</w:t>
                            </w:r>
                          </w:p>
                          <w:p w14:paraId="37B41315" w14:textId="0E4537BB" w:rsidR="001A5E15" w:rsidRPr="006173CC" w:rsidRDefault="001A5E15" w:rsidP="006173C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Coding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Ninjas ,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CodeZeilla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Exam : AIR(1022) , SRM(5)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1513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2948CD0E" wp14:editId="23EEFCE3">
                      <wp:simplePos x="0" y="0"/>
                      <wp:positionH relativeFrom="column">
                        <wp:posOffset>390525</wp:posOffset>
                      </wp:positionH>
                      <wp:positionV relativeFrom="paragraph">
                        <wp:posOffset>1689100</wp:posOffset>
                      </wp:positionV>
                      <wp:extent cx="2216150" cy="1219200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16150" cy="1219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55CD5A" w14:textId="77777777" w:rsidR="006173CC" w:rsidRPr="006173CC" w:rsidRDefault="006173CC" w:rsidP="006173CC">
                                  <w:pPr>
                                    <w:pStyle w:val="Heading1"/>
                                  </w:pPr>
                                </w:p>
                                <w:p w14:paraId="6F8EF119" w14:textId="77777777" w:rsidR="006173CC" w:rsidRPr="006173CC" w:rsidRDefault="006173CC" w:rsidP="006173CC">
                                  <w:pPr>
                                    <w:pStyle w:val="Heading1"/>
                                  </w:pPr>
                                </w:p>
                                <w:p w14:paraId="29C09DCA" w14:textId="60B3DF6B" w:rsidR="00015132" w:rsidRPr="006173CC" w:rsidRDefault="00015132" w:rsidP="006173CC">
                                  <w:pPr>
                                    <w:pStyle w:val="Heading1"/>
                                  </w:pPr>
                                  <w:r w:rsidRPr="006173CC">
                                    <w:t>EXPERIENCE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48CD0E" id="Text Box 10" o:spid="_x0000_s1030" type="#_x0000_t202" style="position:absolute;margin-left:30.75pt;margin-top:133pt;width:174.5pt;height:96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" filled="f" stroked="f" strokeweight=".5pt">
                      <v:textbox>
                        <w:txbxContent>
                          <w:p w14:paraId="7255CD5A" w14:textId="77777777" w:rsidR="006173CC" w:rsidRPr="006173CC" w:rsidRDefault="006173CC" w:rsidP="006173CC">
                            <w:pPr>
                              <w:pStyle w:val="Heading1"/>
                            </w:pPr>
                          </w:p>
                          <w:p w14:paraId="6F8EF119" w14:textId="77777777" w:rsidR="006173CC" w:rsidRPr="006173CC" w:rsidRDefault="006173CC" w:rsidP="006173CC">
                            <w:pPr>
                              <w:pStyle w:val="Heading1"/>
                            </w:pPr>
                          </w:p>
                          <w:p w14:paraId="29C09DCA" w14:textId="60B3DF6B" w:rsidR="00015132" w:rsidRPr="006173CC" w:rsidRDefault="00015132" w:rsidP="006173CC">
                            <w:pPr>
                              <w:pStyle w:val="Heading1"/>
                            </w:pPr>
                            <w:r w:rsidRPr="006173CC">
                              <w:t>EXPERIENCE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F52E4" w:rsidRPr="00162614" w14:paraId="59061074" w14:textId="77777777" w:rsidTr="007C2A06">
        <w:trPr>
          <w:gridAfter w:val="2"/>
          <w:wAfter w:w="3598" w:type="dxa"/>
          <w:trHeight w:val="907"/>
        </w:trPr>
        <w:tc>
          <w:tcPr>
            <w:tcW w:w="4753" w:type="dxa"/>
            <w:vMerge w:val="restart"/>
            <w:tcBorders>
              <w:top w:val="single" w:sz="4" w:space="0" w:color="3A8C95" w:themeColor="accent5" w:themeShade="80"/>
            </w:tcBorders>
          </w:tcPr>
          <w:p w14:paraId="4C44F633" w14:textId="7A2355B9" w:rsidR="00A550E6" w:rsidRDefault="00A550E6" w:rsidP="00A550E6">
            <w:pPr>
              <w:pStyle w:val="Heading2"/>
              <w:outlineLvl w:val="1"/>
            </w:pPr>
          </w:p>
          <w:p w14:paraId="5EED4336" w14:textId="573DA1C5" w:rsidR="00015132" w:rsidRDefault="00015132" w:rsidP="00015132"/>
          <w:p w14:paraId="7273F4FB" w14:textId="658A2908" w:rsidR="00015132" w:rsidRDefault="00015132" w:rsidP="00015132"/>
          <w:p w14:paraId="00550ED2" w14:textId="5A264BE1" w:rsidR="00015132" w:rsidRDefault="00015132" w:rsidP="00015132"/>
          <w:p w14:paraId="0A39DC6C" w14:textId="2B538D36" w:rsidR="00015132" w:rsidRDefault="00015132" w:rsidP="00015132"/>
          <w:p w14:paraId="3F5D225D" w14:textId="72FC2A24" w:rsidR="006173CC" w:rsidRDefault="006173CC" w:rsidP="00015132"/>
          <w:p w14:paraId="4EE9978B" w14:textId="7267A20F" w:rsidR="006173CC" w:rsidRDefault="006173CC" w:rsidP="00015132"/>
          <w:p w14:paraId="0CC10F3D" w14:textId="65725F50" w:rsidR="006173CC" w:rsidRDefault="006173CC" w:rsidP="00015132"/>
          <w:p w14:paraId="6FBF7D31" w14:textId="2032A7AE" w:rsidR="006173CC" w:rsidRDefault="006173CC" w:rsidP="00015132"/>
          <w:p w14:paraId="525780D2" w14:textId="01F5E47D" w:rsidR="006173CC" w:rsidRDefault="006173CC" w:rsidP="00015132"/>
          <w:p w14:paraId="65A712B5" w14:textId="77777777" w:rsidR="001A5E15" w:rsidRPr="00015132" w:rsidRDefault="001A5E15" w:rsidP="00015132"/>
          <w:p w14:paraId="20B6B165" w14:textId="77777777" w:rsidR="00A550E6" w:rsidRPr="00BB3142" w:rsidRDefault="00A550E6" w:rsidP="00A550E6">
            <w:pPr>
              <w:ind w:left="-113"/>
            </w:pPr>
          </w:p>
        </w:tc>
        <w:tc>
          <w:tcPr>
            <w:tcW w:w="624" w:type="dxa"/>
          </w:tcPr>
          <w:p w14:paraId="16A6F358" w14:textId="77777777" w:rsidR="00A550E6" w:rsidRDefault="00A550E6" w:rsidP="00A550E6"/>
          <w:p w14:paraId="1BC033CE" w14:textId="6CA109B5" w:rsidR="006173CC" w:rsidRDefault="006173CC" w:rsidP="00A550E6">
            <w:r>
              <w:t xml:space="preserve">                       </w:t>
            </w:r>
          </w:p>
        </w:tc>
        <w:tc>
          <w:tcPr>
            <w:tcW w:w="713" w:type="dxa"/>
            <w:vMerge w:val="restart"/>
          </w:tcPr>
          <w:p w14:paraId="37901D95" w14:textId="77777777" w:rsidR="00A550E6" w:rsidRDefault="00A550E6" w:rsidP="00A550E6"/>
        </w:tc>
      </w:tr>
      <w:tr w:rsidR="005F52E4" w:rsidRPr="00B87E22" w14:paraId="0F0F7197" w14:textId="77777777" w:rsidTr="007C2A06">
        <w:trPr>
          <w:gridAfter w:val="2"/>
          <w:wAfter w:w="3598" w:type="dxa"/>
          <w:trHeight w:val="850"/>
        </w:trPr>
        <w:tc>
          <w:tcPr>
            <w:tcW w:w="4753" w:type="dxa"/>
            <w:vMerge/>
            <w:tcBorders>
              <w:bottom w:val="single" w:sz="4" w:space="0" w:color="3A8C95" w:themeColor="accent5" w:themeShade="80"/>
            </w:tcBorders>
            <w:vAlign w:val="center"/>
          </w:tcPr>
          <w:p w14:paraId="58B215B8" w14:textId="77777777" w:rsidR="00A550E6" w:rsidRDefault="00A550E6" w:rsidP="00A550E6">
            <w:pPr>
              <w:pStyle w:val="Heading3"/>
              <w:ind w:left="-113"/>
              <w:outlineLvl w:val="2"/>
            </w:pPr>
          </w:p>
        </w:tc>
        <w:tc>
          <w:tcPr>
            <w:tcW w:w="624" w:type="dxa"/>
          </w:tcPr>
          <w:p w14:paraId="42F81D0B" w14:textId="77777777" w:rsidR="00A550E6" w:rsidRDefault="00A550E6" w:rsidP="00A550E6"/>
        </w:tc>
        <w:tc>
          <w:tcPr>
            <w:tcW w:w="713" w:type="dxa"/>
            <w:vMerge/>
          </w:tcPr>
          <w:p w14:paraId="437F09BC" w14:textId="77777777" w:rsidR="00A550E6" w:rsidRDefault="00A550E6" w:rsidP="00A550E6"/>
        </w:tc>
      </w:tr>
      <w:tr w:rsidR="005F52E4" w:rsidRPr="00162614" w14:paraId="198031C2" w14:textId="77777777" w:rsidTr="007C2A06">
        <w:trPr>
          <w:gridAfter w:val="2"/>
          <w:wAfter w:w="3598" w:type="dxa"/>
          <w:trHeight w:val="1417"/>
        </w:trPr>
        <w:tc>
          <w:tcPr>
            <w:tcW w:w="4753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4EF9D7E4" w14:textId="0CE4DCC7" w:rsidR="00A550E6" w:rsidRPr="00BB3142" w:rsidRDefault="00A550E6" w:rsidP="00A550E6"/>
        </w:tc>
        <w:tc>
          <w:tcPr>
            <w:tcW w:w="624" w:type="dxa"/>
          </w:tcPr>
          <w:p w14:paraId="61DC1733" w14:textId="77777777" w:rsidR="00A550E6" w:rsidRDefault="00A550E6" w:rsidP="00A550E6">
            <w:pPr>
              <w:spacing w:before="40"/>
            </w:pPr>
          </w:p>
        </w:tc>
        <w:tc>
          <w:tcPr>
            <w:tcW w:w="713" w:type="dxa"/>
            <w:vMerge w:val="restart"/>
          </w:tcPr>
          <w:p w14:paraId="5372E368" w14:textId="77777777" w:rsidR="00A550E6" w:rsidRDefault="00A550E6" w:rsidP="00A550E6">
            <w:pPr>
              <w:spacing w:before="40"/>
            </w:pPr>
          </w:p>
        </w:tc>
      </w:tr>
      <w:tr w:rsidR="005F52E4" w:rsidRPr="00162614" w14:paraId="297CCE8F" w14:textId="77777777" w:rsidTr="007C2A06">
        <w:trPr>
          <w:gridAfter w:val="2"/>
          <w:wAfter w:w="3598" w:type="dxa"/>
          <w:trHeight w:val="1417"/>
        </w:trPr>
        <w:tc>
          <w:tcPr>
            <w:tcW w:w="4753" w:type="dxa"/>
            <w:vMerge/>
            <w:vAlign w:val="center"/>
          </w:tcPr>
          <w:p w14:paraId="6601A888" w14:textId="77777777" w:rsidR="00A550E6" w:rsidRDefault="00A550E6" w:rsidP="00A550E6">
            <w:pPr>
              <w:pStyle w:val="Heading3"/>
              <w:ind w:left="-113"/>
              <w:outlineLvl w:val="2"/>
            </w:pPr>
          </w:p>
        </w:tc>
        <w:tc>
          <w:tcPr>
            <w:tcW w:w="624" w:type="dxa"/>
          </w:tcPr>
          <w:p w14:paraId="68AB4711" w14:textId="77777777" w:rsidR="00A550E6" w:rsidRDefault="00A550E6" w:rsidP="00A550E6"/>
        </w:tc>
        <w:tc>
          <w:tcPr>
            <w:tcW w:w="713" w:type="dxa"/>
            <w:vMerge/>
          </w:tcPr>
          <w:p w14:paraId="0DD232F7" w14:textId="77777777" w:rsidR="00A550E6" w:rsidRDefault="00A550E6" w:rsidP="00A550E6"/>
        </w:tc>
      </w:tr>
    </w:tbl>
    <w:p w14:paraId="340D1147" w14:textId="146D004E" w:rsidR="00535F87" w:rsidRDefault="001A5E15" w:rsidP="001C671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0FBDD5" wp14:editId="59FEE6B9">
                <wp:simplePos x="0" y="0"/>
                <wp:positionH relativeFrom="column">
                  <wp:posOffset>3531870</wp:posOffset>
                </wp:positionH>
                <wp:positionV relativeFrom="paragraph">
                  <wp:posOffset>-582295</wp:posOffset>
                </wp:positionV>
                <wp:extent cx="3214370" cy="187960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4370" cy="187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D13C9F" w14:textId="28A29855" w:rsidR="001A5E15" w:rsidRPr="001A5E15" w:rsidRDefault="001A5E15" w:rsidP="001A5E15">
                            <w:pPr>
                              <w:pStyle w:val="Heading2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A5E15">
                              <w:rPr>
                                <w:sz w:val="24"/>
                                <w:szCs w:val="24"/>
                              </w:rPr>
                              <w:t>Projects :</w:t>
                            </w:r>
                            <w:proofErr w:type="gramEnd"/>
                            <w:r w:rsidRPr="001A5E1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0BAC5CE" w14:textId="58FB75AF" w:rsidR="001A5E15" w:rsidRPr="001A5E15" w:rsidRDefault="001A5E15" w:rsidP="001A5E15">
                            <w:pPr>
                              <w:pStyle w:val="Heading2"/>
                              <w:rPr>
                                <w:sz w:val="24"/>
                                <w:szCs w:val="24"/>
                              </w:rPr>
                            </w:pPr>
                            <w:r w:rsidRPr="001A5E15">
                              <w:rPr>
                                <w:sz w:val="24"/>
                                <w:szCs w:val="24"/>
                              </w:rPr>
                              <w:t xml:space="preserve">I have done a variety of </w:t>
                            </w:r>
                            <w:proofErr w:type="gramStart"/>
                            <w:r w:rsidRPr="001A5E15">
                              <w:rPr>
                                <w:sz w:val="24"/>
                                <w:szCs w:val="24"/>
                              </w:rPr>
                              <w:t>projects ,</w:t>
                            </w:r>
                            <w:proofErr w:type="gramEnd"/>
                            <w:r w:rsidRPr="001A5E15">
                              <w:rPr>
                                <w:sz w:val="24"/>
                                <w:szCs w:val="24"/>
                              </w:rPr>
                              <w:t xml:space="preserve"> visit my </w:t>
                            </w:r>
                            <w:hyperlink r:id="rId28" w:history="1">
                              <w:r w:rsidRPr="001A5E15">
                                <w:rPr>
                                  <w:rStyle w:val="Hyperlink"/>
                                  <w:color w:val="0070C0"/>
                                  <w:sz w:val="24"/>
                                  <w:szCs w:val="24"/>
                                </w:rPr>
                                <w:t>site</w:t>
                              </w:r>
                            </w:hyperlink>
                            <w:r w:rsidRPr="001A5E15">
                              <w:rPr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A5E15">
                              <w:rPr>
                                <w:sz w:val="24"/>
                                <w:szCs w:val="24"/>
                              </w:rPr>
                              <w:t>, all my projects are listed there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FBDD5" id="Text Box 14" o:spid="_x0000_s1031" type="#_x0000_t202" style="position:absolute;margin-left:278.1pt;margin-top:-45.85pt;width:253.1pt;height:14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" filled="f" stroked="f" strokeweight=".5pt">
                <v:textbox>
                  <w:txbxContent>
                    <w:p w14:paraId="76D13C9F" w14:textId="28A29855" w:rsidR="001A5E15" w:rsidRPr="001A5E15" w:rsidRDefault="001A5E15" w:rsidP="001A5E15">
                      <w:pPr>
                        <w:pStyle w:val="Heading2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1A5E15">
                        <w:rPr>
                          <w:sz w:val="24"/>
                          <w:szCs w:val="24"/>
                        </w:rPr>
                        <w:t>Projects :</w:t>
                      </w:r>
                      <w:proofErr w:type="gramEnd"/>
                      <w:r w:rsidRPr="001A5E15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00BAC5CE" w14:textId="58FB75AF" w:rsidR="001A5E15" w:rsidRPr="001A5E15" w:rsidRDefault="001A5E15" w:rsidP="001A5E15">
                      <w:pPr>
                        <w:pStyle w:val="Heading2"/>
                        <w:rPr>
                          <w:sz w:val="24"/>
                          <w:szCs w:val="24"/>
                        </w:rPr>
                      </w:pPr>
                      <w:r w:rsidRPr="001A5E15">
                        <w:rPr>
                          <w:sz w:val="24"/>
                          <w:szCs w:val="24"/>
                        </w:rPr>
                        <w:t xml:space="preserve">I have done a variety of </w:t>
                      </w:r>
                      <w:proofErr w:type="gramStart"/>
                      <w:r w:rsidRPr="001A5E15">
                        <w:rPr>
                          <w:sz w:val="24"/>
                          <w:szCs w:val="24"/>
                        </w:rPr>
                        <w:t>projects ,</w:t>
                      </w:r>
                      <w:proofErr w:type="gramEnd"/>
                      <w:r w:rsidRPr="001A5E15">
                        <w:rPr>
                          <w:sz w:val="24"/>
                          <w:szCs w:val="24"/>
                        </w:rPr>
                        <w:t xml:space="preserve"> visit my </w:t>
                      </w:r>
                      <w:hyperlink r:id="rId29" w:history="1">
                        <w:r w:rsidRPr="001A5E15">
                          <w:rPr>
                            <w:rStyle w:val="Hyperlink"/>
                            <w:color w:val="0070C0"/>
                            <w:sz w:val="24"/>
                            <w:szCs w:val="24"/>
                          </w:rPr>
                          <w:t>site</w:t>
                        </w:r>
                      </w:hyperlink>
                      <w:r w:rsidRPr="001A5E15">
                        <w:rPr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Pr="001A5E15">
                        <w:rPr>
                          <w:sz w:val="24"/>
                          <w:szCs w:val="24"/>
                        </w:rPr>
                        <w:t>, all my projects are listed there .</w:t>
                      </w:r>
                    </w:p>
                  </w:txbxContent>
                </v:textbox>
              </v:shape>
            </w:pict>
          </mc:Fallback>
        </mc:AlternateContent>
      </w:r>
      <w:r w:rsidR="006173C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31EA9D" wp14:editId="5DB3C8DD">
                <wp:simplePos x="0" y="0"/>
                <wp:positionH relativeFrom="column">
                  <wp:posOffset>-760730</wp:posOffset>
                </wp:positionH>
                <wp:positionV relativeFrom="paragraph">
                  <wp:posOffset>-474345</wp:posOffset>
                </wp:positionV>
                <wp:extent cx="4089400" cy="17970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400" cy="179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3B8994" w14:textId="576AF52A" w:rsidR="006173CC" w:rsidRPr="006173CC" w:rsidRDefault="006173CC" w:rsidP="006173CC">
                            <w:pPr>
                              <w:rPr>
                                <w:b/>
                                <w:bCs/>
                                <w:color w:val="E8F4F6" w:themeColor="accent6" w:themeTint="33"/>
                                <w:sz w:val="24"/>
                                <w:szCs w:val="24"/>
                              </w:rPr>
                            </w:pPr>
                            <w:r w:rsidRPr="006173CC">
                              <w:rPr>
                                <w:b/>
                                <w:bCs/>
                                <w:color w:val="E8F4F6" w:themeColor="accent6" w:themeTint="33"/>
                                <w:sz w:val="24"/>
                                <w:szCs w:val="24"/>
                              </w:rPr>
                              <w:t xml:space="preserve">About </w:t>
                            </w:r>
                            <w:proofErr w:type="gramStart"/>
                            <w:r w:rsidRPr="006173CC">
                              <w:rPr>
                                <w:b/>
                                <w:bCs/>
                                <w:color w:val="E8F4F6" w:themeColor="accent6" w:themeTint="33"/>
                                <w:sz w:val="24"/>
                                <w:szCs w:val="24"/>
                              </w:rPr>
                              <w:t>me :</w:t>
                            </w:r>
                            <w:proofErr w:type="gramEnd"/>
                            <w:r w:rsidRPr="006173CC">
                              <w:rPr>
                                <w:b/>
                                <w:bCs/>
                                <w:color w:val="E8F4F6" w:themeColor="accent6" w:themeTint="33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3E01CB8" w14:textId="25918BC2" w:rsidR="006173CC" w:rsidRDefault="006173CC" w:rsidP="006173CC">
                            <w:pPr>
                              <w:rPr>
                                <w:color w:val="E8F4F6" w:themeColor="accent6" w:themeTint="33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173CC">
                              <w:rPr>
                                <w:color w:val="E8F4F6" w:themeColor="accent6" w:themeTint="33"/>
                                <w:sz w:val="20"/>
                                <w:szCs w:val="20"/>
                              </w:rPr>
                              <w:t>Hi ,</w:t>
                            </w:r>
                            <w:proofErr w:type="gramEnd"/>
                            <w:r w:rsidRPr="006173CC">
                              <w:rPr>
                                <w:color w:val="E8F4F6" w:themeColor="accent6" w:themeTint="33"/>
                                <w:sz w:val="20"/>
                                <w:szCs w:val="20"/>
                              </w:rPr>
                              <w:t xml:space="preserve"> I am Aryan , I am a Programmer and an engineer , I also do Photoshop , After Effects and Cinema4D , Therefore you can also call me an Editor and designer , Computers , </w:t>
                            </w:r>
                            <w:proofErr w:type="spellStart"/>
                            <w:r w:rsidRPr="006173CC">
                              <w:rPr>
                                <w:color w:val="E8F4F6" w:themeColor="accent6" w:themeTint="33"/>
                                <w:sz w:val="20"/>
                                <w:szCs w:val="20"/>
                              </w:rPr>
                              <w:t>Maths</w:t>
                            </w:r>
                            <w:proofErr w:type="spellEnd"/>
                            <w:r w:rsidRPr="006173CC">
                              <w:rPr>
                                <w:color w:val="E8F4F6" w:themeColor="accent6" w:themeTint="33"/>
                                <w:sz w:val="20"/>
                                <w:szCs w:val="20"/>
                              </w:rPr>
                              <w:t xml:space="preserve"> , Science , Economics are my favorite subjects , I like reasoning and questioning everything , I play volleyball and football , Apart from this I do like to play guitar and dance , and love to drive ! </w:t>
                            </w:r>
                            <w:r>
                              <w:rPr>
                                <w:color w:val="E8F4F6" w:themeColor="accent6" w:themeTint="33"/>
                                <w:sz w:val="20"/>
                                <w:szCs w:val="20"/>
                              </w:rPr>
                              <w:t xml:space="preserve">I also invest in stock markets and regularly follow </w:t>
                            </w:r>
                            <w:proofErr w:type="gramStart"/>
                            <w:r>
                              <w:rPr>
                                <w:color w:val="E8F4F6" w:themeColor="accent6" w:themeTint="33"/>
                                <w:sz w:val="20"/>
                                <w:szCs w:val="20"/>
                              </w:rPr>
                              <w:t>it ,</w:t>
                            </w:r>
                            <w:proofErr w:type="gramEnd"/>
                            <w:r>
                              <w:rPr>
                                <w:color w:val="E8F4F6" w:themeColor="accent6" w:themeTint="33"/>
                                <w:sz w:val="20"/>
                                <w:szCs w:val="20"/>
                              </w:rPr>
                              <w:t xml:space="preserve"> I am also interested in blockchain technologies and also studying them</w:t>
                            </w:r>
                            <w:r w:rsidR="001A5E15">
                              <w:rPr>
                                <w:color w:val="E8F4F6" w:themeColor="accent6" w:themeTint="33"/>
                                <w:sz w:val="20"/>
                                <w:szCs w:val="20"/>
                              </w:rPr>
                              <w:t xml:space="preserve"> . In my school days I along with my team used to participate in Treasure Hunts and not bragging but out team always won </w:t>
                            </w:r>
                            <w:r w:rsidR="001A5E15" w:rsidRPr="001A5E15">
                              <w:rPr>
                                <mc:AlternateContent>
                                  <mc:Choice Requires="w16se"/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color w:val="E8F4F6" w:themeColor="accent6" w:themeTint="33"/>
                                <w:sz w:val="20"/>
                                <w:szCs w:val="20"/>
                              </w:rPr>
                              <mc:AlternateContent>
                                <mc:Choice Requires="w16se">
                                  <w16se:symEx w16se:font="Segoe UI Emoji" w16se:char="1F60A"/>
                                </mc:Choice>
                                <mc:Fallback>
                                  <w:t>😊</w:t>
                                </mc:Fallback>
                              </mc:AlternateContent>
                            </w:r>
                            <w:r w:rsidR="001A5E15">
                              <w:rPr>
                                <w:color w:val="E8F4F6" w:themeColor="accent6" w:themeTint="33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BAB65CF" w14:textId="596D8D9A" w:rsidR="004712AD" w:rsidRDefault="004712AD" w:rsidP="006173CC">
                            <w:pPr>
                              <w:rPr>
                                <w:color w:val="E8F4F6" w:themeColor="accent6" w:themeTint="33"/>
                                <w:sz w:val="20"/>
                                <w:szCs w:val="20"/>
                              </w:rPr>
                            </w:pPr>
                          </w:p>
                          <w:p w14:paraId="5ADE358B" w14:textId="19B90538" w:rsidR="004712AD" w:rsidRDefault="004712AD" w:rsidP="006173CC">
                            <w:pPr>
                              <w:rPr>
                                <w:color w:val="E8F4F6" w:themeColor="accent6" w:themeTint="33"/>
                                <w:sz w:val="20"/>
                                <w:szCs w:val="20"/>
                              </w:rPr>
                            </w:pPr>
                          </w:p>
                          <w:p w14:paraId="6A09E226" w14:textId="1835BD79" w:rsidR="004712AD" w:rsidRDefault="004712AD" w:rsidP="006173CC">
                            <w:pPr>
                              <w:rPr>
                                <w:color w:val="E8F4F6" w:themeColor="accent6" w:themeTint="33"/>
                                <w:sz w:val="20"/>
                                <w:szCs w:val="20"/>
                              </w:rPr>
                            </w:pPr>
                          </w:p>
                          <w:p w14:paraId="60B2937C" w14:textId="77777777" w:rsidR="004712AD" w:rsidRPr="006173CC" w:rsidRDefault="004712AD" w:rsidP="006173CC">
                            <w:pPr>
                              <w:rPr>
                                <w:color w:val="E8F4F6" w:themeColor="accent6" w:themeTint="3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1EA9D" id="Text Box 12" o:spid="_x0000_s1032" type="#_x0000_t202" style="position:absolute;margin-left:-59.9pt;margin-top:-37.35pt;width:322pt;height:14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" filled="f" stroked="f" strokeweight=".5pt">
                <v:textbox>
                  <w:txbxContent>
                    <w:p w14:paraId="383B8994" w14:textId="576AF52A" w:rsidR="006173CC" w:rsidRPr="006173CC" w:rsidRDefault="006173CC" w:rsidP="006173CC">
                      <w:pPr>
                        <w:rPr>
                          <w:b/>
                          <w:bCs/>
                          <w:color w:val="E8F4F6" w:themeColor="accent6" w:themeTint="33"/>
                          <w:sz w:val="24"/>
                          <w:szCs w:val="24"/>
                        </w:rPr>
                      </w:pPr>
                      <w:r w:rsidRPr="006173CC">
                        <w:rPr>
                          <w:b/>
                          <w:bCs/>
                          <w:color w:val="E8F4F6" w:themeColor="accent6" w:themeTint="33"/>
                          <w:sz w:val="24"/>
                          <w:szCs w:val="24"/>
                        </w:rPr>
                        <w:t xml:space="preserve">About </w:t>
                      </w:r>
                      <w:proofErr w:type="gramStart"/>
                      <w:r w:rsidRPr="006173CC">
                        <w:rPr>
                          <w:b/>
                          <w:bCs/>
                          <w:color w:val="E8F4F6" w:themeColor="accent6" w:themeTint="33"/>
                          <w:sz w:val="24"/>
                          <w:szCs w:val="24"/>
                        </w:rPr>
                        <w:t>me :</w:t>
                      </w:r>
                      <w:proofErr w:type="gramEnd"/>
                      <w:r w:rsidRPr="006173CC">
                        <w:rPr>
                          <w:b/>
                          <w:bCs/>
                          <w:color w:val="E8F4F6" w:themeColor="accent6" w:themeTint="33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3E01CB8" w14:textId="25918BC2" w:rsidR="006173CC" w:rsidRDefault="006173CC" w:rsidP="006173CC">
                      <w:pPr>
                        <w:rPr>
                          <w:color w:val="E8F4F6" w:themeColor="accent6" w:themeTint="33"/>
                          <w:sz w:val="20"/>
                          <w:szCs w:val="20"/>
                        </w:rPr>
                      </w:pPr>
                      <w:proofErr w:type="gramStart"/>
                      <w:r w:rsidRPr="006173CC">
                        <w:rPr>
                          <w:color w:val="E8F4F6" w:themeColor="accent6" w:themeTint="33"/>
                          <w:sz w:val="20"/>
                          <w:szCs w:val="20"/>
                        </w:rPr>
                        <w:t>Hi ,</w:t>
                      </w:r>
                      <w:proofErr w:type="gramEnd"/>
                      <w:r w:rsidRPr="006173CC">
                        <w:rPr>
                          <w:color w:val="E8F4F6" w:themeColor="accent6" w:themeTint="33"/>
                          <w:sz w:val="20"/>
                          <w:szCs w:val="20"/>
                        </w:rPr>
                        <w:t xml:space="preserve"> I am Aryan , I am a Programmer and an engineer , I also do Photoshop , After Effects and Cinema4D , Therefore you can also call me an Editor and designer , Computers , </w:t>
                      </w:r>
                      <w:proofErr w:type="spellStart"/>
                      <w:r w:rsidRPr="006173CC">
                        <w:rPr>
                          <w:color w:val="E8F4F6" w:themeColor="accent6" w:themeTint="33"/>
                          <w:sz w:val="20"/>
                          <w:szCs w:val="20"/>
                        </w:rPr>
                        <w:t>Maths</w:t>
                      </w:r>
                      <w:proofErr w:type="spellEnd"/>
                      <w:r w:rsidRPr="006173CC">
                        <w:rPr>
                          <w:color w:val="E8F4F6" w:themeColor="accent6" w:themeTint="33"/>
                          <w:sz w:val="20"/>
                          <w:szCs w:val="20"/>
                        </w:rPr>
                        <w:t xml:space="preserve"> , Science , Economics are my favorite subjects , I like reasoning and questioning everything , I play volleyball and football , Apart from this I do like to play guitar and dance , and love to drive ! </w:t>
                      </w:r>
                      <w:r>
                        <w:rPr>
                          <w:color w:val="E8F4F6" w:themeColor="accent6" w:themeTint="33"/>
                          <w:sz w:val="20"/>
                          <w:szCs w:val="20"/>
                        </w:rPr>
                        <w:t xml:space="preserve">I also invest in stock markets and regularly follow </w:t>
                      </w:r>
                      <w:proofErr w:type="gramStart"/>
                      <w:r>
                        <w:rPr>
                          <w:color w:val="E8F4F6" w:themeColor="accent6" w:themeTint="33"/>
                          <w:sz w:val="20"/>
                          <w:szCs w:val="20"/>
                        </w:rPr>
                        <w:t>it ,</w:t>
                      </w:r>
                      <w:proofErr w:type="gramEnd"/>
                      <w:r>
                        <w:rPr>
                          <w:color w:val="E8F4F6" w:themeColor="accent6" w:themeTint="33"/>
                          <w:sz w:val="20"/>
                          <w:szCs w:val="20"/>
                        </w:rPr>
                        <w:t xml:space="preserve"> I am also interested in blockchain technologies and also studying them</w:t>
                      </w:r>
                      <w:r w:rsidR="001A5E15">
                        <w:rPr>
                          <w:color w:val="E8F4F6" w:themeColor="accent6" w:themeTint="33"/>
                          <w:sz w:val="20"/>
                          <w:szCs w:val="20"/>
                        </w:rPr>
                        <w:t xml:space="preserve"> . In my school days I along with my team used to participate in Treasure Hunts and not bragging but out team always won </w:t>
                      </w:r>
                      <w:r w:rsidR="001A5E15" w:rsidRPr="001A5E15">
                        <w:rPr>
                          <mc:AlternateContent>
                            <mc:Choice Requires="w16se"/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color w:val="E8F4F6" w:themeColor="accent6" w:themeTint="33"/>
                          <w:sz w:val="20"/>
                          <w:szCs w:val="20"/>
                        </w:rPr>
                        <mc:AlternateContent>
                          <mc:Choice Requires="w16se">
                            <w16se:symEx w16se:font="Segoe UI Emoji" w16se:char="1F60A"/>
                          </mc:Choice>
                          <mc:Fallback>
                            <w:t>😊</w:t>
                          </mc:Fallback>
                        </mc:AlternateContent>
                      </w:r>
                      <w:r w:rsidR="001A5E15">
                        <w:rPr>
                          <w:color w:val="E8F4F6" w:themeColor="accent6" w:themeTint="33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BAB65CF" w14:textId="596D8D9A" w:rsidR="004712AD" w:rsidRDefault="004712AD" w:rsidP="006173CC">
                      <w:pPr>
                        <w:rPr>
                          <w:color w:val="E8F4F6" w:themeColor="accent6" w:themeTint="33"/>
                          <w:sz w:val="20"/>
                          <w:szCs w:val="20"/>
                        </w:rPr>
                      </w:pPr>
                    </w:p>
                    <w:p w14:paraId="5ADE358B" w14:textId="19B90538" w:rsidR="004712AD" w:rsidRDefault="004712AD" w:rsidP="006173CC">
                      <w:pPr>
                        <w:rPr>
                          <w:color w:val="E8F4F6" w:themeColor="accent6" w:themeTint="33"/>
                          <w:sz w:val="20"/>
                          <w:szCs w:val="20"/>
                        </w:rPr>
                      </w:pPr>
                    </w:p>
                    <w:p w14:paraId="6A09E226" w14:textId="1835BD79" w:rsidR="004712AD" w:rsidRDefault="004712AD" w:rsidP="006173CC">
                      <w:pPr>
                        <w:rPr>
                          <w:color w:val="E8F4F6" w:themeColor="accent6" w:themeTint="33"/>
                          <w:sz w:val="20"/>
                          <w:szCs w:val="20"/>
                        </w:rPr>
                      </w:pPr>
                    </w:p>
                    <w:p w14:paraId="60B2937C" w14:textId="77777777" w:rsidR="004712AD" w:rsidRPr="006173CC" w:rsidRDefault="004712AD" w:rsidP="006173CC">
                      <w:pPr>
                        <w:rPr>
                          <w:color w:val="E8F4F6" w:themeColor="accent6" w:themeTint="33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B174BF" w14:textId="16D89702" w:rsidR="004712AD" w:rsidRDefault="004712AD" w:rsidP="001C6718">
      <w:pPr>
        <w:rPr>
          <w:b/>
          <w:bCs/>
        </w:rPr>
      </w:pPr>
    </w:p>
    <w:p w14:paraId="0E25F67B" w14:textId="616D7C7C" w:rsidR="004712AD" w:rsidRDefault="004712AD" w:rsidP="001C6718">
      <w:pPr>
        <w:rPr>
          <w:b/>
          <w:bCs/>
        </w:rPr>
      </w:pPr>
    </w:p>
    <w:p w14:paraId="404D9CE7" w14:textId="7C892D6B" w:rsidR="004712AD" w:rsidRDefault="004712AD" w:rsidP="001C6718">
      <w:pPr>
        <w:rPr>
          <w:b/>
          <w:bCs/>
        </w:rPr>
      </w:pPr>
    </w:p>
    <w:p w14:paraId="35A06A77" w14:textId="6621362A" w:rsidR="004712AD" w:rsidRDefault="004712AD" w:rsidP="001C6718">
      <w:pPr>
        <w:rPr>
          <w:b/>
          <w:bCs/>
        </w:rPr>
      </w:pPr>
    </w:p>
    <w:p w14:paraId="2327C86B" w14:textId="48407E92" w:rsidR="004712AD" w:rsidRDefault="004712AD" w:rsidP="001C6718">
      <w:pPr>
        <w:rPr>
          <w:b/>
          <w:bCs/>
        </w:rPr>
      </w:pPr>
    </w:p>
    <w:p w14:paraId="6D448EBD" w14:textId="7A24D17B" w:rsidR="004712AD" w:rsidRDefault="004712AD" w:rsidP="001C6718">
      <w:pPr>
        <w:rPr>
          <w:b/>
          <w:bCs/>
        </w:rPr>
      </w:pPr>
    </w:p>
    <w:p w14:paraId="71856061" w14:textId="24CF5D74" w:rsidR="004712AD" w:rsidRDefault="004712AD" w:rsidP="001C6718">
      <w:pPr>
        <w:rPr>
          <w:b/>
          <w:bCs/>
        </w:rPr>
      </w:pPr>
    </w:p>
    <w:p w14:paraId="4240FA7D" w14:textId="389C85BB" w:rsidR="004712AD" w:rsidRDefault="004712AD" w:rsidP="001C671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E380CB" wp14:editId="63549462">
                <wp:simplePos x="0" y="0"/>
                <wp:positionH relativeFrom="column">
                  <wp:posOffset>-887730</wp:posOffset>
                </wp:positionH>
                <wp:positionV relativeFrom="paragraph">
                  <wp:posOffset>147955</wp:posOffset>
                </wp:positionV>
                <wp:extent cx="4286250" cy="5715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571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18573" id="Rectangle 15" o:spid="_x0000_s1026" style="position:absolute;margin-left:-69.9pt;margin-top:11.65pt;width:337.5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" fillcolor="#6fbec6 [2408]" stroked="f" strokeweight="1pt"/>
            </w:pict>
          </mc:Fallback>
        </mc:AlternateContent>
      </w:r>
    </w:p>
    <w:p w14:paraId="2B51DC42" w14:textId="27850C75" w:rsidR="004712AD" w:rsidRDefault="004712AD" w:rsidP="001C6718">
      <w:pPr>
        <w:rPr>
          <w:b/>
          <w:bCs/>
        </w:rPr>
      </w:pPr>
    </w:p>
    <w:p w14:paraId="655494F4" w14:textId="78E34E8C" w:rsidR="004712AD" w:rsidRDefault="004712AD" w:rsidP="001C6718">
      <w:pPr>
        <w:rPr>
          <w:b/>
          <w:bCs/>
        </w:rPr>
      </w:pPr>
    </w:p>
    <w:p w14:paraId="43493F01" w14:textId="6C02E3CD" w:rsidR="004712AD" w:rsidRDefault="004712AD" w:rsidP="001C6718">
      <w:pPr>
        <w:rPr>
          <w:b/>
          <w:bCs/>
        </w:rPr>
      </w:pPr>
    </w:p>
    <w:p w14:paraId="45EA1287" w14:textId="3FD5A3FA" w:rsidR="004712AD" w:rsidRDefault="004712AD" w:rsidP="001C6718">
      <w:pPr>
        <w:rPr>
          <w:b/>
          <w:bCs/>
        </w:rPr>
      </w:pPr>
    </w:p>
    <w:p w14:paraId="02008CFC" w14:textId="6A2D46E2" w:rsidR="004712AD" w:rsidRDefault="004712AD" w:rsidP="001C6718">
      <w:pPr>
        <w:rPr>
          <w:b/>
          <w:bCs/>
        </w:rPr>
      </w:pPr>
    </w:p>
    <w:p w14:paraId="660533CD" w14:textId="70A13F4C" w:rsidR="004712AD" w:rsidRDefault="004712AD" w:rsidP="001C6718">
      <w:pPr>
        <w:rPr>
          <w:b/>
          <w:bCs/>
        </w:rPr>
      </w:pPr>
    </w:p>
    <w:p w14:paraId="7506422A" w14:textId="0C253355" w:rsidR="004712AD" w:rsidRDefault="004712AD" w:rsidP="001C6718">
      <w:pPr>
        <w:rPr>
          <w:b/>
          <w:bCs/>
        </w:rPr>
      </w:pPr>
    </w:p>
    <w:p w14:paraId="0A2EF0EA" w14:textId="45DCFADA" w:rsidR="004712AD" w:rsidRDefault="004712AD" w:rsidP="001C6718">
      <w:pPr>
        <w:rPr>
          <w:b/>
          <w:bCs/>
        </w:rPr>
      </w:pPr>
    </w:p>
    <w:p w14:paraId="49905FBA" w14:textId="42B536F1" w:rsidR="004712AD" w:rsidRDefault="004712AD" w:rsidP="001C6718">
      <w:pPr>
        <w:rPr>
          <w:b/>
          <w:bCs/>
        </w:rPr>
      </w:pPr>
    </w:p>
    <w:p w14:paraId="3D098342" w14:textId="30FD4E4C" w:rsidR="004712AD" w:rsidRDefault="004712AD" w:rsidP="001C6718">
      <w:pPr>
        <w:rPr>
          <w:b/>
          <w:bCs/>
        </w:rPr>
      </w:pPr>
    </w:p>
    <w:p w14:paraId="00B192DA" w14:textId="375B757C" w:rsidR="004712AD" w:rsidRDefault="004712AD" w:rsidP="001C6718">
      <w:pPr>
        <w:rPr>
          <w:b/>
          <w:bCs/>
        </w:rPr>
      </w:pPr>
    </w:p>
    <w:p w14:paraId="4AB6EA0B" w14:textId="663D7EB0" w:rsidR="004712AD" w:rsidRDefault="004712AD" w:rsidP="001C6718">
      <w:pPr>
        <w:rPr>
          <w:b/>
          <w:bCs/>
        </w:rPr>
      </w:pPr>
    </w:p>
    <w:p w14:paraId="603205D8" w14:textId="7A171C7C" w:rsidR="004712AD" w:rsidRDefault="004712AD" w:rsidP="001C6718">
      <w:pPr>
        <w:rPr>
          <w:b/>
          <w:bCs/>
        </w:rPr>
      </w:pPr>
    </w:p>
    <w:p w14:paraId="63ACCC43" w14:textId="7725130F" w:rsidR="004712AD" w:rsidRDefault="004712AD" w:rsidP="001C6718">
      <w:pPr>
        <w:rPr>
          <w:b/>
          <w:bCs/>
        </w:rPr>
      </w:pPr>
    </w:p>
    <w:p w14:paraId="645915CA" w14:textId="48A5E396" w:rsidR="004712AD" w:rsidRDefault="004712AD" w:rsidP="001C6718">
      <w:pPr>
        <w:rPr>
          <w:b/>
          <w:bCs/>
        </w:rPr>
      </w:pPr>
    </w:p>
    <w:p w14:paraId="1F18DF57" w14:textId="183CCB06" w:rsidR="004712AD" w:rsidRDefault="004712AD" w:rsidP="001C6718">
      <w:pPr>
        <w:rPr>
          <w:b/>
          <w:bCs/>
        </w:rPr>
      </w:pPr>
    </w:p>
    <w:p w14:paraId="6F45646B" w14:textId="542A4266" w:rsidR="004712AD" w:rsidRDefault="004712AD" w:rsidP="001C6718">
      <w:pPr>
        <w:rPr>
          <w:b/>
          <w:bCs/>
        </w:rPr>
      </w:pPr>
    </w:p>
    <w:p w14:paraId="744221B0" w14:textId="77777777" w:rsidR="004712AD" w:rsidRPr="007C2A06" w:rsidRDefault="004712AD" w:rsidP="001C6718">
      <w:pPr>
        <w:rPr>
          <w:b/>
          <w:bCs/>
        </w:rPr>
      </w:pPr>
    </w:p>
    <w:sectPr w:rsidR="004712AD" w:rsidRPr="007C2A06" w:rsidSect="00F50BC6">
      <w:headerReference w:type="default" r:id="rId30"/>
      <w:pgSz w:w="12240" w:h="15840" w:code="1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5A0A4" w14:textId="77777777" w:rsidR="007E2F32" w:rsidRDefault="007E2F32" w:rsidP="00BA3E51">
      <w:pPr>
        <w:spacing w:line="240" w:lineRule="auto"/>
      </w:pPr>
      <w:r>
        <w:separator/>
      </w:r>
    </w:p>
  </w:endnote>
  <w:endnote w:type="continuationSeparator" w:id="0">
    <w:p w14:paraId="67D99306" w14:textId="77777777" w:rsidR="007E2F32" w:rsidRDefault="007E2F32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0A999" w14:textId="77777777" w:rsidR="007E2F32" w:rsidRDefault="007E2F32" w:rsidP="00BA3E51">
      <w:pPr>
        <w:spacing w:line="240" w:lineRule="auto"/>
      </w:pPr>
      <w:r>
        <w:separator/>
      </w:r>
    </w:p>
  </w:footnote>
  <w:footnote w:type="continuationSeparator" w:id="0">
    <w:p w14:paraId="1B87E414" w14:textId="77777777" w:rsidR="007E2F32" w:rsidRDefault="007E2F32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73B5F" w14:textId="77777777" w:rsidR="00217454" w:rsidRPr="00162614" w:rsidRDefault="00E35010">
    <w:pPr>
      <w:pStyle w:val="Header"/>
    </w:pPr>
    <w:r w:rsidRPr="00442A0E">
      <w:rPr>
        <w:noProof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68FE1567" wp14:editId="35DF9F1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325112" cy="8266176"/>
              <wp:effectExtent l="0" t="0" r="0" b="1905"/>
              <wp:wrapNone/>
              <wp:docPr id="114" name="Rectangle 1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5112" cy="826617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A7BF8F" id="Rectangle 114" o:spid="_x0000_s1026" alt="&quot;&quot;" style="position:absolute;margin-left:0;margin-top:0;width:340.55pt;height:650.9pt;z-index:-2516725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" fillcolor="white [3212]" stroked="f" strokeweight="1pt">
              <w10:wrap anchorx="page" anchory="page"/>
            </v:rect>
          </w:pict>
        </mc:Fallback>
      </mc:AlternateContent>
    </w:r>
    <w:r w:rsidR="006755BF" w:rsidRPr="00081B51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9889CBF" wp14:editId="68F23E1A">
              <wp:simplePos x="0" y="0"/>
              <wp:positionH relativeFrom="column">
                <wp:posOffset>3408523</wp:posOffset>
              </wp:positionH>
              <wp:positionV relativeFrom="paragraph">
                <wp:posOffset>6607827</wp:posOffset>
              </wp:positionV>
              <wp:extent cx="3578225" cy="467995"/>
              <wp:effectExtent l="0" t="0" r="3175" b="8255"/>
              <wp:wrapNone/>
              <wp:docPr id="113" name="Rectangle 1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4679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36E8457" id="Rectangle 113" o:spid="_x0000_s1026" alt="&quot;&quot;" style="position:absolute;margin-left:268.4pt;margin-top:520.3pt;width:281.75pt;height:36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" fillcolor="#434343 [3206]" stroked="f" strokeweight="1pt"/>
          </w:pict>
        </mc:Fallback>
      </mc:AlternateContent>
    </w:r>
    <w:r w:rsidR="00EA0042">
      <w:rPr>
        <w:noProof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304548CF" wp14:editId="6D06ED1C">
              <wp:simplePos x="0" y="0"/>
              <wp:positionH relativeFrom="column">
                <wp:posOffset>3399155</wp:posOffset>
              </wp:positionH>
              <wp:positionV relativeFrom="paragraph">
                <wp:posOffset>-484505</wp:posOffset>
              </wp:positionV>
              <wp:extent cx="3596005" cy="2095200"/>
              <wp:effectExtent l="0" t="0" r="4445" b="635"/>
              <wp:wrapNone/>
              <wp:docPr id="107" name="Rectangle 1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095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B4DE2D" id="Rectangle 107" o:spid="_x0000_s1026" alt="&quot;&quot;" style="position:absolute;margin-left:267.65pt;margin-top:-38.15pt;width:283.15pt;height:165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" fillcolor="#00798b [3204]" stroked="f" strokeweight="1pt"/>
          </w:pict>
        </mc:Fallback>
      </mc:AlternateContent>
    </w:r>
    <w:r w:rsidR="000D3891" w:rsidRPr="00442A0E">
      <w:rPr>
        <w:noProof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3DC3490D" wp14:editId="07D6578F">
              <wp:simplePos x="0" y="0"/>
              <wp:positionH relativeFrom="column">
                <wp:posOffset>3411220</wp:posOffset>
              </wp:positionH>
              <wp:positionV relativeFrom="paragraph">
                <wp:posOffset>1595120</wp:posOffset>
              </wp:positionV>
              <wp:extent cx="3577763" cy="577850"/>
              <wp:effectExtent l="0" t="0" r="3810" b="0"/>
              <wp:wrapNone/>
              <wp:docPr id="109" name="Rectangle 1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763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6CCBF4" id="Rectangle 109" o:spid="_x0000_s1026" alt="&quot;&quot;" style="position:absolute;margin-left:268.6pt;margin-top:125.6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" fillcolor="#434343 [3206]" stroked="f" strokeweight="1pt"/>
          </w:pict>
        </mc:Fallback>
      </mc:AlternateContent>
    </w:r>
    <w:r w:rsidR="000D3891">
      <w:rPr>
        <w:noProof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44E9C8A3" wp14:editId="57C2FE30">
              <wp:simplePos x="0" y="0"/>
              <wp:positionH relativeFrom="column">
                <wp:posOffset>-918210</wp:posOffset>
              </wp:positionH>
              <wp:positionV relativeFrom="paragraph">
                <wp:posOffset>-483870</wp:posOffset>
              </wp:positionV>
              <wp:extent cx="4330954" cy="2095500"/>
              <wp:effectExtent l="0" t="0" r="0" b="0"/>
              <wp:wrapNone/>
              <wp:docPr id="106" name="Rectangle 1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954" cy="20955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0FE1D0" id="Rectangle 106" o:spid="_x0000_s1026" alt="&quot;&quot;" style="position:absolute;margin-left:-72.3pt;margin-top:-38.1pt;width:341pt;height:165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" fillcolor="#333 [3215]" stroked="f" strokeweight="1pt"/>
          </w:pict>
        </mc:Fallback>
      </mc:AlternateContent>
    </w:r>
    <w:r w:rsidR="00F908C3" w:rsidRPr="00442A0E">
      <w:rPr>
        <w:noProof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6E9E63A2" wp14:editId="0ED9E0DF">
              <wp:simplePos x="0" y="0"/>
              <wp:positionH relativeFrom="column">
                <wp:posOffset>3404235</wp:posOffset>
              </wp:positionH>
              <wp:positionV relativeFrom="paragraph">
                <wp:posOffset>3776345</wp:posOffset>
              </wp:positionV>
              <wp:extent cx="3578691" cy="575945"/>
              <wp:effectExtent l="0" t="0" r="3175" b="0"/>
              <wp:wrapNone/>
              <wp:docPr id="111" name="Rectangle 1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691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32B7DB" id="Rectangle 111" o:spid="_x0000_s1026" alt="&quot;&quot;" style="position:absolute;margin-left:268.05pt;margin-top:297.35pt;width:281.8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" fillcolor="#434343 [3206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22801FE9" wp14:editId="2854EB89">
              <wp:simplePos x="0" y="0"/>
              <wp:positionH relativeFrom="column">
                <wp:posOffset>-917575</wp:posOffset>
              </wp:positionH>
              <wp:positionV relativeFrom="paragraph">
                <wp:posOffset>1594485</wp:posOffset>
              </wp:positionV>
              <wp:extent cx="4450708" cy="577969"/>
              <wp:effectExtent l="0" t="0" r="7620" b="0"/>
              <wp:wrapNone/>
              <wp:docPr id="108" name="Rectangle 1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796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27F854" id="Rectangle 108" o:spid="_x0000_s1026" alt="&quot;&quot;" style="position:absolute;margin-left:-72.25pt;margin-top:125.55pt;width:350.45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" fillcolor="#00798b [3204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5CDCC1F5" wp14:editId="1C09B005">
              <wp:simplePos x="0" y="0"/>
              <wp:positionH relativeFrom="column">
                <wp:posOffset>-917575</wp:posOffset>
              </wp:positionH>
              <wp:positionV relativeFrom="paragraph">
                <wp:posOffset>3777615</wp:posOffset>
              </wp:positionV>
              <wp:extent cx="4450708" cy="575945"/>
              <wp:effectExtent l="0" t="0" r="7620" b="0"/>
              <wp:wrapNone/>
              <wp:docPr id="110" name="Rectangle 1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297CCC" id="Rectangle 110" o:spid="_x0000_s1026" alt="&quot;&quot;" style="position:absolute;margin-left:-72.25pt;margin-top:297.45pt;width:350.45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" fillcolor="#00798b [32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1EE7E4C"/>
    <w:multiLevelType w:val="hybridMultilevel"/>
    <w:tmpl w:val="533CB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94114"/>
    <w:multiLevelType w:val="hybridMultilevel"/>
    <w:tmpl w:val="D8468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61D06"/>
    <w:multiLevelType w:val="hybridMultilevel"/>
    <w:tmpl w:val="4D8E9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D41BDD"/>
    <w:multiLevelType w:val="hybridMultilevel"/>
    <w:tmpl w:val="43463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FC1D13"/>
    <w:multiLevelType w:val="hybridMultilevel"/>
    <w:tmpl w:val="4A225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D94A98"/>
    <w:multiLevelType w:val="multilevel"/>
    <w:tmpl w:val="0DFA88B4"/>
    <w:numStyleLink w:val="BullettedList"/>
  </w:abstractNum>
  <w:num w:numId="1">
    <w:abstractNumId w:val="9"/>
  </w:num>
  <w:num w:numId="2">
    <w:abstractNumId w:val="4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2"/>
  </w:num>
  <w:num w:numId="9">
    <w:abstractNumId w:val="6"/>
  </w:num>
  <w:num w:numId="10">
    <w:abstractNumId w:val="10"/>
  </w:num>
  <w:num w:numId="11">
    <w:abstractNumId w:val="11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15"/>
    <w:rsid w:val="00015132"/>
    <w:rsid w:val="00025D23"/>
    <w:rsid w:val="000407F5"/>
    <w:rsid w:val="00041F8A"/>
    <w:rsid w:val="00045F2E"/>
    <w:rsid w:val="00055BBC"/>
    <w:rsid w:val="00073BF3"/>
    <w:rsid w:val="00081B51"/>
    <w:rsid w:val="000D3891"/>
    <w:rsid w:val="000F3FE2"/>
    <w:rsid w:val="00140582"/>
    <w:rsid w:val="00162614"/>
    <w:rsid w:val="00177BCB"/>
    <w:rsid w:val="001A313A"/>
    <w:rsid w:val="001A5E15"/>
    <w:rsid w:val="001C6718"/>
    <w:rsid w:val="00200FC4"/>
    <w:rsid w:val="00217454"/>
    <w:rsid w:val="002251C8"/>
    <w:rsid w:val="00293BB8"/>
    <w:rsid w:val="002A4A92"/>
    <w:rsid w:val="002D5478"/>
    <w:rsid w:val="00364B5C"/>
    <w:rsid w:val="00373FC8"/>
    <w:rsid w:val="003B3A48"/>
    <w:rsid w:val="003C5242"/>
    <w:rsid w:val="003E7783"/>
    <w:rsid w:val="00442A0E"/>
    <w:rsid w:val="00443C70"/>
    <w:rsid w:val="004712AD"/>
    <w:rsid w:val="004B419A"/>
    <w:rsid w:val="004E6AB2"/>
    <w:rsid w:val="00535F87"/>
    <w:rsid w:val="00564622"/>
    <w:rsid w:val="005B3227"/>
    <w:rsid w:val="005E0657"/>
    <w:rsid w:val="005F52E4"/>
    <w:rsid w:val="006173CC"/>
    <w:rsid w:val="006755BF"/>
    <w:rsid w:val="006C0673"/>
    <w:rsid w:val="006C75D7"/>
    <w:rsid w:val="00747832"/>
    <w:rsid w:val="007C2A06"/>
    <w:rsid w:val="007E2F32"/>
    <w:rsid w:val="007E5AAA"/>
    <w:rsid w:val="007E6083"/>
    <w:rsid w:val="0081316C"/>
    <w:rsid w:val="00855181"/>
    <w:rsid w:val="008643BF"/>
    <w:rsid w:val="00893796"/>
    <w:rsid w:val="008A65BA"/>
    <w:rsid w:val="008B1112"/>
    <w:rsid w:val="008D4A99"/>
    <w:rsid w:val="00914419"/>
    <w:rsid w:val="00935402"/>
    <w:rsid w:val="00962E61"/>
    <w:rsid w:val="00976E5A"/>
    <w:rsid w:val="00986331"/>
    <w:rsid w:val="009C7105"/>
    <w:rsid w:val="009E3575"/>
    <w:rsid w:val="00A550E6"/>
    <w:rsid w:val="00AB7FE5"/>
    <w:rsid w:val="00AC1E5A"/>
    <w:rsid w:val="00AF7715"/>
    <w:rsid w:val="00B87E22"/>
    <w:rsid w:val="00BA2D2C"/>
    <w:rsid w:val="00BA3E51"/>
    <w:rsid w:val="00BB3142"/>
    <w:rsid w:val="00C155FC"/>
    <w:rsid w:val="00C45D7E"/>
    <w:rsid w:val="00CB1D3C"/>
    <w:rsid w:val="00D666BB"/>
    <w:rsid w:val="00D8505D"/>
    <w:rsid w:val="00E04462"/>
    <w:rsid w:val="00E20245"/>
    <w:rsid w:val="00E26869"/>
    <w:rsid w:val="00E270D1"/>
    <w:rsid w:val="00E35010"/>
    <w:rsid w:val="00E4379F"/>
    <w:rsid w:val="00E80C1C"/>
    <w:rsid w:val="00E84964"/>
    <w:rsid w:val="00EA0042"/>
    <w:rsid w:val="00EF639B"/>
    <w:rsid w:val="00F50BC6"/>
    <w:rsid w:val="00F908C3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E8824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3C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F52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yansingh920.github.io/AryanSingh" TargetMode="External"/><Relationship Id="rId18" Type="http://schemas.openxmlformats.org/officeDocument/2006/relationships/image" Target="media/image6.svg"/><Relationship Id="rId26" Type="http://schemas.openxmlformats.org/officeDocument/2006/relationships/hyperlink" Target="https://zigy.in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yperlink" Target="https://aryansingh920.github.io/AryanSingh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0.sv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svg"/><Relationship Id="rId20" Type="http://schemas.openxmlformats.org/officeDocument/2006/relationships/hyperlink" Target="https://forms.gle/tgAEbtnx8snrg5qL6" TargetMode="External"/><Relationship Id="rId29" Type="http://schemas.openxmlformats.org/officeDocument/2006/relationships/hyperlink" Target="https://aryansingh920.github.io/AryanSingh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9.png"/><Relationship Id="rId32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aryansingh920.outlook.com" TargetMode="External"/><Relationship Id="rId28" Type="http://schemas.openxmlformats.org/officeDocument/2006/relationships/hyperlink" Target="https://aryansingh920.github.io/AryanSingh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linkedin.com/in/aryan-singh-axone125/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8.svg"/><Relationship Id="rId27" Type="http://schemas.openxmlformats.org/officeDocument/2006/relationships/hyperlink" Target="https://zigy.in" TargetMode="External"/><Relationship Id="rId30" Type="http://schemas.openxmlformats.org/officeDocument/2006/relationships/header" Target="header1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yan%20Singh\AppData\Roaming\Microsoft\Templates\Color%20block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27E4C18B78488A8DD1330DBDD83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5C8D0-FDCF-46F5-A79D-865626963785}"/>
      </w:docPartPr>
      <w:docPartBody>
        <w:p w:rsidR="00000000" w:rsidRDefault="0022516D">
          <w:pPr>
            <w:pStyle w:val="D327E4C18B78488A8DD1330DBDD83352"/>
          </w:pPr>
          <w:r w:rsidRPr="00C45D7E">
            <w:t>PROFILE</w:t>
          </w:r>
        </w:p>
      </w:docPartBody>
    </w:docPart>
    <w:docPart>
      <w:docPartPr>
        <w:name w:val="38F66BA660744AFEA9247F07DB1FD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07703E-FCC5-4FA1-AAAC-88166A6ABCF4}"/>
      </w:docPartPr>
      <w:docPartBody>
        <w:p w:rsidR="00000000" w:rsidRDefault="0022516D">
          <w:pPr>
            <w:pStyle w:val="38F66BA660744AFEA9247F07DB1FDAD1"/>
          </w:pPr>
          <w:r w:rsidRPr="00162614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A98"/>
    <w:multiLevelType w:val="multilevel"/>
    <w:tmpl w:val="0DFA88B4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76"/>
    <w:rsid w:val="0022516D"/>
    <w:rsid w:val="0036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0F76"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5B9BD5" w:themeColor="accent5"/>
      <w:sz w:val="28"/>
      <w:szCs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413976CC56425E850C4D680418DDDF">
    <w:name w:val="97413976CC56425E850C4D680418DDDF"/>
  </w:style>
  <w:style w:type="paragraph" w:customStyle="1" w:styleId="77BA13EF36904A61A327DF6CB9EA2B91">
    <w:name w:val="77BA13EF36904A61A327DF6CB9EA2B91"/>
  </w:style>
  <w:style w:type="paragraph" w:customStyle="1" w:styleId="B2D1C42F257447F1AE0C51A488B2B4B4">
    <w:name w:val="B2D1C42F257447F1AE0C51A488B2B4B4"/>
  </w:style>
  <w:style w:type="paragraph" w:customStyle="1" w:styleId="EFEAEF3AE611464CAF8260FF8F778268">
    <w:name w:val="EFEAEF3AE611464CAF8260FF8F778268"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customStyle="1" w:styleId="D075B5D8BE8B443BA19E4675A4E6EFAF">
    <w:name w:val="D075B5D8BE8B443BA19E4675A4E6EFAF"/>
  </w:style>
  <w:style w:type="paragraph" w:customStyle="1" w:styleId="D327E4C18B78488A8DD1330DBDD83352">
    <w:name w:val="D327E4C18B78488A8DD1330DBDD83352"/>
  </w:style>
  <w:style w:type="paragraph" w:customStyle="1" w:styleId="38F66BA660744AFEA9247F07DB1FDAD1">
    <w:name w:val="38F66BA660744AFEA9247F07DB1FDAD1"/>
  </w:style>
  <w:style w:type="paragraph" w:customStyle="1" w:styleId="B9F9748CB4074864A2842378561FAD93">
    <w:name w:val="B9F9748CB4074864A2842378561FAD93"/>
  </w:style>
  <w:style w:type="paragraph" w:customStyle="1" w:styleId="07EEF8A5E5DD41EC8B8F1D3776DE76B6">
    <w:name w:val="07EEF8A5E5DD41EC8B8F1D3776DE76B6"/>
  </w:style>
  <w:style w:type="paragraph" w:customStyle="1" w:styleId="DBF13C61CB764BAFA3FEF74E41846BC3">
    <w:name w:val="DBF13C61CB764BAFA3FEF74E41846BC3"/>
  </w:style>
  <w:style w:type="paragraph" w:customStyle="1" w:styleId="F4559A9A5F09479D92E9AE20AF7218A0">
    <w:name w:val="F4559A9A5F09479D92E9AE20AF7218A0"/>
  </w:style>
  <w:style w:type="paragraph" w:customStyle="1" w:styleId="B5BB10CD51F743D6B7EE4121989D4216">
    <w:name w:val="B5BB10CD51F743D6B7EE4121989D4216"/>
  </w:style>
  <w:style w:type="paragraph" w:customStyle="1" w:styleId="CFD3600E6C9843B6B8E97F640229DEB9">
    <w:name w:val="CFD3600E6C9843B6B8E97F640229DEB9"/>
  </w:style>
  <w:style w:type="paragraph" w:customStyle="1" w:styleId="ED0D584F89BF455C83C1170C7080F3C4">
    <w:name w:val="ED0D584F89BF455C83C1170C7080F3C4"/>
  </w:style>
  <w:style w:type="paragraph" w:customStyle="1" w:styleId="705E9124A6B84BF7B29BA62380448996">
    <w:name w:val="705E9124A6B84BF7B29BA62380448996"/>
  </w:style>
  <w:style w:type="paragraph" w:customStyle="1" w:styleId="0645E5C7AB2747878B40C6D1AC303AB0">
    <w:name w:val="0645E5C7AB2747878B40C6D1AC303AB0"/>
  </w:style>
  <w:style w:type="paragraph" w:customStyle="1" w:styleId="BC28E12DACDE48FF9C9C38974441AFF0">
    <w:name w:val="BC28E12DACDE48FF9C9C38974441AFF0"/>
  </w:style>
  <w:style w:type="paragraph" w:styleId="ListBullet">
    <w:name w:val="List Bullet"/>
    <w:basedOn w:val="Normal"/>
    <w:uiPriority w:val="99"/>
    <w:qFormat/>
    <w:pPr>
      <w:numPr>
        <w:numId w:val="2"/>
      </w:numPr>
      <w:spacing w:after="0" w:line="400" w:lineRule="exact"/>
      <w:contextualSpacing/>
    </w:pPr>
    <w:rPr>
      <w:rFonts w:eastAsiaTheme="minorHAnsi"/>
      <w:color w:val="4472C4" w:themeColor="accent1"/>
      <w:sz w:val="28"/>
      <w:szCs w:val="18"/>
      <w:lang w:val="en-US" w:eastAsia="en-US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Bullet3">
    <w:name w:val="List Bullet 3"/>
    <w:basedOn w:val="Normal"/>
    <w:uiPriority w:val="99"/>
    <w:semiHidden/>
    <w:unhideWhenUsed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Bullet4">
    <w:name w:val="List Bullet 4"/>
    <w:basedOn w:val="Normal"/>
    <w:uiPriority w:val="99"/>
    <w:semiHidden/>
    <w:unhideWhenUsed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Bullet5">
    <w:name w:val="List Bullet 5"/>
    <w:basedOn w:val="Normal"/>
    <w:uiPriority w:val="99"/>
    <w:semiHidden/>
    <w:unhideWhenUsed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customStyle="1" w:styleId="5BAB3CA4EAB047EC81A8C25FF46F9E58">
    <w:name w:val="5BAB3CA4EAB047EC81A8C25FF46F9E58"/>
  </w:style>
  <w:style w:type="character" w:customStyle="1" w:styleId="Heading4Char">
    <w:name w:val="Heading 4 Char"/>
    <w:basedOn w:val="DefaultParagraphFont"/>
    <w:link w:val="Heading4"/>
    <w:uiPriority w:val="9"/>
    <w:rsid w:val="00360F76"/>
    <w:rPr>
      <w:rFonts w:eastAsiaTheme="majorEastAsia" w:cstheme="majorBidi"/>
      <w:b/>
      <w:iCs/>
      <w:color w:val="5B9BD5" w:themeColor="accent5"/>
      <w:sz w:val="28"/>
      <w:szCs w:val="18"/>
      <w:lang w:val="en-US" w:eastAsia="en-US"/>
    </w:rPr>
  </w:style>
  <w:style w:type="paragraph" w:customStyle="1" w:styleId="72793D3D85D346FE91CD3F1DDF70C43D">
    <w:name w:val="72793D3D85D346FE91CD3F1DDF70C43D"/>
  </w:style>
  <w:style w:type="paragraph" w:customStyle="1" w:styleId="05064CF13650411A81FE63901158B686">
    <w:name w:val="05064CF13650411A81FE63901158B686"/>
  </w:style>
  <w:style w:type="paragraph" w:customStyle="1" w:styleId="CF30290312C94391AA5FE1EACCDBA712">
    <w:name w:val="CF30290312C94391AA5FE1EACCDBA712"/>
  </w:style>
  <w:style w:type="paragraph" w:customStyle="1" w:styleId="82A6BA2B368F4A1EB68E2B8DBBAC396F">
    <w:name w:val="82A6BA2B368F4A1EB68E2B8DBBAC396F"/>
  </w:style>
  <w:style w:type="paragraph" w:customStyle="1" w:styleId="3D83954E02274001A657F7465A5AE828">
    <w:name w:val="3D83954E02274001A657F7465A5AE828"/>
  </w:style>
  <w:style w:type="paragraph" w:customStyle="1" w:styleId="8C203363653D42D3BEE8C4DD6B461FFE">
    <w:name w:val="8C203363653D42D3BEE8C4DD6B461FFE"/>
  </w:style>
  <w:style w:type="paragraph" w:customStyle="1" w:styleId="577940EE0E124B6CB9E43FD78001E3AC">
    <w:name w:val="577940EE0E124B6CB9E43FD78001E3AC"/>
  </w:style>
  <w:style w:type="paragraph" w:customStyle="1" w:styleId="33671DC40DD44FA9A2E52B814AA61445">
    <w:name w:val="33671DC40DD44FA9A2E52B814AA61445"/>
  </w:style>
  <w:style w:type="paragraph" w:styleId="Date">
    <w:name w:val="Date"/>
    <w:basedOn w:val="Normal"/>
    <w:next w:val="Normal"/>
    <w:link w:val="DateChar"/>
    <w:uiPriority w:val="99"/>
    <w:qFormat/>
    <w:pPr>
      <w:spacing w:before="20" w:after="0" w:line="240" w:lineRule="exact"/>
    </w:pPr>
    <w:rPr>
      <w:rFonts w:eastAsiaTheme="minorHAnsi"/>
      <w:caps/>
      <w:color w:val="4472C4" w:themeColor="accent1"/>
      <w:sz w:val="18"/>
      <w:szCs w:val="18"/>
      <w:lang w:val="en-US" w:eastAsia="en-US"/>
    </w:rPr>
  </w:style>
  <w:style w:type="character" w:customStyle="1" w:styleId="DateChar">
    <w:name w:val="Date Char"/>
    <w:basedOn w:val="DefaultParagraphFont"/>
    <w:link w:val="Date"/>
    <w:uiPriority w:val="99"/>
    <w:rPr>
      <w:rFonts w:eastAsiaTheme="minorHAnsi"/>
      <w:caps/>
      <w:color w:val="4472C4" w:themeColor="accent1"/>
      <w:sz w:val="18"/>
      <w:szCs w:val="18"/>
      <w:lang w:val="en-US" w:eastAsia="en-US"/>
    </w:rPr>
  </w:style>
  <w:style w:type="paragraph" w:customStyle="1" w:styleId="B6408A78A7EB4DEAB7140B7FCC820A39">
    <w:name w:val="B6408A78A7EB4DEAB7140B7FCC820A39"/>
  </w:style>
  <w:style w:type="paragraph" w:customStyle="1" w:styleId="70006169AF7845A3940ED82446D6730B">
    <w:name w:val="70006169AF7845A3940ED82446D6730B"/>
  </w:style>
  <w:style w:type="paragraph" w:customStyle="1" w:styleId="E43DC7E949514E0DBA9DCD68A4EC3951">
    <w:name w:val="E43DC7E949514E0DBA9DCD68A4EC3951"/>
  </w:style>
  <w:style w:type="paragraph" w:customStyle="1" w:styleId="C4C164A313E34908A4EE4AB1B5A81F5D">
    <w:name w:val="C4C164A313E34908A4EE4AB1B5A81F5D"/>
  </w:style>
  <w:style w:type="paragraph" w:customStyle="1" w:styleId="55A3AAC7681448B3829F055D0CA5EC7B">
    <w:name w:val="55A3AAC7681448B3829F055D0CA5EC7B"/>
  </w:style>
  <w:style w:type="paragraph" w:customStyle="1" w:styleId="C233367CB733498C826AFC92E52F2420">
    <w:name w:val="C233367CB733498C826AFC92E52F2420"/>
    <w:rsid w:val="00360F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DBBBBD-B116-4CEC-8A3D-0AE9DFB08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1FF3B05-4477-4E25-B116-ED5D55369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resume</Template>
  <TotalTime>0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2022-02-21T19:28:00Z</dcterms:created>
  <dcterms:modified xsi:type="dcterms:W3CDTF">2022-02-21T20:44:00Z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